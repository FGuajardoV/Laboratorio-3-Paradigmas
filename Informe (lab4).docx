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F5F" w:rsidRPr="00243AD4" w:rsidRDefault="00094F5F" w:rsidP="00094F5F">
      <w:pPr>
        <w:pStyle w:val="Textoindependiente"/>
        <w:spacing w:line="448" w:lineRule="auto"/>
        <w:ind w:left="1781" w:right="1892"/>
        <w:jc w:val="center"/>
        <w:rPr>
          <w:lang w:val="es-CL"/>
        </w:rPr>
      </w:pPr>
      <w:r>
        <w:rPr>
          <w:noProof/>
        </w:rPr>
        <w:drawing>
          <wp:anchor distT="0" distB="0" distL="0" distR="0" simplePos="0" relativeHeight="251659264" behindDoc="0" locked="0" layoutInCell="1" allowOverlap="1" wp14:anchorId="154B3EAE" wp14:editId="02B06471">
            <wp:simplePos x="0" y="0"/>
            <wp:positionH relativeFrom="margin">
              <wp:posOffset>4923597</wp:posOffset>
            </wp:positionH>
            <wp:positionV relativeFrom="margin">
              <wp:posOffset>-226032</wp:posOffset>
            </wp:positionV>
            <wp:extent cx="842771" cy="121920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42771" cy="1219200"/>
                    </a:xfrm>
                    <a:prstGeom prst="rect">
                      <a:avLst/>
                    </a:prstGeom>
                  </pic:spPr>
                </pic:pic>
              </a:graphicData>
            </a:graphic>
          </wp:anchor>
        </w:drawing>
      </w:r>
      <w:r w:rsidRPr="00243AD4">
        <w:rPr>
          <w:lang w:val="es-CL"/>
        </w:rPr>
        <w:t xml:space="preserve">UNIVERSIDAD DE SANTIAGO DE CHILE FACULTAD DE INGENIERÍA </w:t>
      </w:r>
    </w:p>
    <w:p w:rsidR="00094F5F" w:rsidRPr="00243AD4" w:rsidRDefault="00094F5F" w:rsidP="00094F5F">
      <w:pPr>
        <w:pStyle w:val="Textoindependiente"/>
        <w:spacing w:line="448" w:lineRule="auto"/>
        <w:ind w:left="1781" w:right="1892"/>
        <w:jc w:val="center"/>
        <w:rPr>
          <w:lang w:val="es-CL"/>
        </w:rPr>
      </w:pPr>
      <w:r w:rsidRPr="00243AD4">
        <w:rPr>
          <w:lang w:val="es-CL"/>
        </w:rPr>
        <w:t>DEPARTAMENTO DE INFORMÁTICA</w:t>
      </w:r>
    </w:p>
    <w:p w:rsidR="00094F5F" w:rsidRDefault="00094F5F" w:rsidP="00094F5F">
      <w:pPr>
        <w:jc w:val="center"/>
      </w:pPr>
    </w:p>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Default="00094F5F" w:rsidP="00094F5F"/>
    <w:p w:rsidR="00094F5F" w:rsidRPr="00094F5F" w:rsidRDefault="0070169F" w:rsidP="0070169F">
      <w:pPr>
        <w:tabs>
          <w:tab w:val="left" w:pos="2265"/>
        </w:tabs>
        <w:jc w:val="center"/>
        <w:rPr>
          <w:rFonts w:ascii="Times New Roman" w:hAnsi="Times New Roman" w:cs="Times New Roman"/>
          <w:b/>
          <w:sz w:val="32"/>
        </w:rPr>
      </w:pPr>
      <w:r>
        <w:rPr>
          <w:rFonts w:ascii="Times New Roman" w:hAnsi="Times New Roman" w:cs="Times New Roman"/>
          <w:b/>
          <w:sz w:val="32"/>
        </w:rPr>
        <w:t xml:space="preserve">INFORME </w:t>
      </w:r>
      <w:r w:rsidR="00094F5F" w:rsidRPr="00094F5F">
        <w:rPr>
          <w:rFonts w:ascii="Times New Roman" w:hAnsi="Times New Roman" w:cs="Times New Roman"/>
          <w:b/>
          <w:sz w:val="32"/>
        </w:rPr>
        <w:t>CHATBOT</w:t>
      </w:r>
    </w:p>
    <w:p w:rsidR="00094F5F" w:rsidRDefault="00094F5F" w:rsidP="00094F5F">
      <w:pPr>
        <w:tabs>
          <w:tab w:val="left" w:pos="2265"/>
        </w:tabs>
        <w:jc w:val="center"/>
        <w:rPr>
          <w:rFonts w:ascii="Times New Roman" w:hAnsi="Times New Roman" w:cs="Times New Roman"/>
          <w:b/>
          <w:sz w:val="28"/>
        </w:rPr>
      </w:pPr>
    </w:p>
    <w:p w:rsidR="00094F5F" w:rsidRDefault="00094F5F" w:rsidP="00094F5F">
      <w:pPr>
        <w:tabs>
          <w:tab w:val="left" w:pos="2265"/>
        </w:tabs>
        <w:jc w:val="center"/>
        <w:rPr>
          <w:rFonts w:ascii="Times New Roman" w:hAnsi="Times New Roman" w:cs="Times New Roman"/>
          <w:b/>
          <w:sz w:val="28"/>
        </w:rPr>
      </w:pPr>
    </w:p>
    <w:p w:rsidR="00094F5F" w:rsidRDefault="00094F5F" w:rsidP="00094F5F">
      <w:pPr>
        <w:tabs>
          <w:tab w:val="left" w:pos="2265"/>
        </w:tabs>
        <w:jc w:val="center"/>
        <w:rPr>
          <w:rFonts w:ascii="Times New Roman" w:hAnsi="Times New Roman" w:cs="Times New Roman"/>
          <w:b/>
          <w:sz w:val="28"/>
        </w:rPr>
      </w:pPr>
    </w:p>
    <w:p w:rsidR="00094F5F" w:rsidRDefault="00094F5F" w:rsidP="00094F5F">
      <w:pPr>
        <w:tabs>
          <w:tab w:val="left" w:pos="2265"/>
        </w:tabs>
        <w:jc w:val="center"/>
        <w:rPr>
          <w:rFonts w:ascii="Times New Roman" w:hAnsi="Times New Roman" w:cs="Times New Roman"/>
          <w:b/>
          <w:sz w:val="28"/>
        </w:rPr>
      </w:pPr>
      <w:r>
        <w:rPr>
          <w:rFonts w:ascii="Times New Roman" w:hAnsi="Times New Roman" w:cs="Times New Roman"/>
          <w:b/>
          <w:sz w:val="28"/>
        </w:rPr>
        <w:t xml:space="preserve">Programación en </w:t>
      </w:r>
      <w:r w:rsidR="00933358">
        <w:rPr>
          <w:rFonts w:ascii="Times New Roman" w:hAnsi="Times New Roman" w:cs="Times New Roman"/>
          <w:b/>
          <w:sz w:val="28"/>
        </w:rPr>
        <w:t>Java</w:t>
      </w:r>
    </w:p>
    <w:p w:rsidR="00094F5F" w:rsidRDefault="00094F5F" w:rsidP="00094F5F">
      <w:pPr>
        <w:tabs>
          <w:tab w:val="left" w:pos="2265"/>
        </w:tabs>
        <w:jc w:val="center"/>
        <w:rPr>
          <w:rFonts w:ascii="Times New Roman" w:hAnsi="Times New Roman" w:cs="Times New Roman"/>
          <w:b/>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tbl>
      <w:tblPr>
        <w:tblW w:w="5042" w:type="dxa"/>
        <w:tblInd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775"/>
      </w:tblGrid>
      <w:tr w:rsidR="002D6332" w:rsidTr="002D6332">
        <w:trPr>
          <w:trHeight w:val="244"/>
        </w:trPr>
        <w:tc>
          <w:tcPr>
            <w:tcW w:w="2265" w:type="dxa"/>
          </w:tcPr>
          <w:p w:rsidR="002D6332" w:rsidRDefault="002D6332" w:rsidP="002D6332">
            <w:pPr>
              <w:jc w:val="right"/>
            </w:pPr>
            <w:r>
              <w:t xml:space="preserve">Nombre Alumno: </w:t>
            </w:r>
          </w:p>
        </w:tc>
        <w:tc>
          <w:tcPr>
            <w:tcW w:w="2777" w:type="dxa"/>
          </w:tcPr>
          <w:p w:rsidR="002D6332" w:rsidRDefault="002D6332" w:rsidP="002D6332">
            <w:pPr>
              <w:jc w:val="center"/>
            </w:pPr>
            <w:r>
              <w:t xml:space="preserve">Francisco Guajardo </w:t>
            </w:r>
          </w:p>
        </w:tc>
      </w:tr>
      <w:tr w:rsidR="002D6332" w:rsidTr="002D633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c>
          <w:tcPr>
            <w:tcW w:w="2268" w:type="dxa"/>
            <w:tcBorders>
              <w:top w:val="single" w:sz="4" w:space="0" w:color="auto"/>
            </w:tcBorders>
          </w:tcPr>
          <w:p w:rsidR="002D6332" w:rsidRDefault="002D6332" w:rsidP="002D6332">
            <w:pPr>
              <w:jc w:val="right"/>
            </w:pPr>
            <w:r>
              <w:t>Profesores:</w:t>
            </w:r>
          </w:p>
        </w:tc>
        <w:tc>
          <w:tcPr>
            <w:tcW w:w="2774" w:type="dxa"/>
          </w:tcPr>
          <w:p w:rsidR="002D6332" w:rsidRDefault="002D6332" w:rsidP="002D6332">
            <w:pPr>
              <w:jc w:val="center"/>
            </w:pPr>
            <w:r>
              <w:t>Daniel Gacitúa</w:t>
            </w:r>
          </w:p>
        </w:tc>
      </w:tr>
      <w:tr w:rsidR="002D6332" w:rsidTr="002D633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c>
          <w:tcPr>
            <w:tcW w:w="2268" w:type="dxa"/>
          </w:tcPr>
          <w:p w:rsidR="002D6332" w:rsidRDefault="002D6332" w:rsidP="002D6332">
            <w:pPr>
              <w:jc w:val="right"/>
            </w:pPr>
            <w:r>
              <w:t>Ayudantes:</w:t>
            </w:r>
          </w:p>
        </w:tc>
        <w:tc>
          <w:tcPr>
            <w:tcW w:w="2774" w:type="dxa"/>
          </w:tcPr>
          <w:p w:rsidR="002D6332" w:rsidRDefault="002D6332" w:rsidP="002D6332">
            <w:pPr>
              <w:jc w:val="center"/>
            </w:pPr>
            <w:r>
              <w:t xml:space="preserve">Javier </w:t>
            </w:r>
            <w:proofErr w:type="spellStart"/>
            <w:r>
              <w:t>Vasquez</w:t>
            </w:r>
            <w:proofErr w:type="spellEnd"/>
          </w:p>
        </w:tc>
      </w:tr>
      <w:tr w:rsidR="002D6332" w:rsidTr="002D633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00" w:firstRow="0" w:lastRow="0" w:firstColumn="0" w:lastColumn="0" w:noHBand="0" w:noVBand="1"/>
        </w:tblPrEx>
        <w:tc>
          <w:tcPr>
            <w:tcW w:w="2268" w:type="dxa"/>
          </w:tcPr>
          <w:p w:rsidR="002D6332" w:rsidRDefault="002D6332" w:rsidP="002D6332">
            <w:pPr>
              <w:jc w:val="right"/>
            </w:pPr>
            <w:r>
              <w:t>Fecha de Entrega:</w:t>
            </w:r>
          </w:p>
        </w:tc>
        <w:tc>
          <w:tcPr>
            <w:tcW w:w="2774" w:type="dxa"/>
          </w:tcPr>
          <w:p w:rsidR="002D6332" w:rsidRDefault="00933358" w:rsidP="002D6332">
            <w:pPr>
              <w:jc w:val="center"/>
            </w:pPr>
            <w:r>
              <w:t>10 – 08</w:t>
            </w:r>
            <w:r w:rsidR="002D6332">
              <w:t xml:space="preserve"> - 2018</w:t>
            </w:r>
          </w:p>
        </w:tc>
      </w:tr>
    </w:tbl>
    <w:p w:rsidR="00094F5F" w:rsidRPr="00094F5F" w:rsidRDefault="00094F5F" w:rsidP="00094F5F">
      <w:pPr>
        <w:rPr>
          <w:rFonts w:ascii="Times New Roman" w:hAnsi="Times New Roman" w:cs="Times New Roman"/>
          <w:sz w:val="28"/>
        </w:rPr>
      </w:pPr>
    </w:p>
    <w:p w:rsidR="00094F5F" w:rsidRDefault="00094F5F" w:rsidP="00094F5F">
      <w:pPr>
        <w:rPr>
          <w:rFonts w:ascii="Times New Roman" w:hAnsi="Times New Roman" w:cs="Times New Roman"/>
          <w:sz w:val="28"/>
        </w:rPr>
      </w:pPr>
    </w:p>
    <w:p w:rsidR="002D6332" w:rsidRPr="00094F5F" w:rsidRDefault="002D6332" w:rsidP="00094F5F">
      <w:pPr>
        <w:rPr>
          <w:rFonts w:ascii="Times New Roman" w:hAnsi="Times New Roman" w:cs="Times New Roman"/>
          <w:sz w:val="28"/>
        </w:rPr>
      </w:pPr>
    </w:p>
    <w:p w:rsidR="00094F5F" w:rsidRDefault="00094F5F" w:rsidP="00094F5F">
      <w:pPr>
        <w:rPr>
          <w:rFonts w:ascii="Times New Roman" w:hAnsi="Times New Roman" w:cs="Times New Roman"/>
          <w:sz w:val="28"/>
        </w:rPr>
      </w:pPr>
    </w:p>
    <w:p w:rsidR="0070169F" w:rsidRDefault="0070169F" w:rsidP="00094F5F">
      <w:pPr>
        <w:rPr>
          <w:rFonts w:ascii="Times New Roman" w:hAnsi="Times New Roman" w:cs="Times New Roman"/>
          <w:sz w:val="28"/>
        </w:rPr>
      </w:pPr>
    </w:p>
    <w:p w:rsidR="002D6332" w:rsidRDefault="002D6332" w:rsidP="00094F5F">
      <w:pPr>
        <w:tabs>
          <w:tab w:val="left" w:pos="2880"/>
        </w:tabs>
        <w:jc w:val="center"/>
        <w:rPr>
          <w:rFonts w:ascii="Times New Roman" w:hAnsi="Times New Roman" w:cs="Times New Roman"/>
          <w:sz w:val="28"/>
        </w:rPr>
      </w:pPr>
    </w:p>
    <w:p w:rsidR="002D6332" w:rsidRDefault="002D6332" w:rsidP="00094F5F">
      <w:pPr>
        <w:tabs>
          <w:tab w:val="left" w:pos="2880"/>
        </w:tabs>
        <w:jc w:val="center"/>
        <w:rPr>
          <w:rFonts w:ascii="Times New Roman" w:hAnsi="Times New Roman" w:cs="Times New Roman"/>
          <w:sz w:val="28"/>
        </w:rPr>
      </w:pPr>
    </w:p>
    <w:sdt>
      <w:sdtPr>
        <w:rPr>
          <w:rFonts w:asciiTheme="minorHAnsi" w:eastAsiaTheme="minorHAnsi" w:hAnsiTheme="minorHAnsi" w:cstheme="minorBidi"/>
          <w:b w:val="0"/>
          <w:bCs w:val="0"/>
          <w:color w:val="000000" w:themeColor="text1"/>
          <w:sz w:val="40"/>
          <w:szCs w:val="24"/>
          <w:lang w:val="es-ES" w:eastAsia="en-US"/>
        </w:rPr>
        <w:id w:val="669070755"/>
        <w:docPartObj>
          <w:docPartGallery w:val="Table of Contents"/>
          <w:docPartUnique/>
        </w:docPartObj>
      </w:sdtPr>
      <w:sdtEndPr>
        <w:rPr>
          <w:noProof/>
          <w:color w:val="auto"/>
          <w:sz w:val="36"/>
          <w:lang w:val="es-ES_tradnl"/>
        </w:rPr>
      </w:sdtEndPr>
      <w:sdtContent>
        <w:p w:rsidR="002D6332" w:rsidRPr="003112F9" w:rsidRDefault="002D6332">
          <w:pPr>
            <w:pStyle w:val="TtuloTDC"/>
            <w:rPr>
              <w:color w:val="000000" w:themeColor="text1"/>
              <w:sz w:val="56"/>
            </w:rPr>
          </w:pPr>
          <w:r w:rsidRPr="003112F9">
            <w:rPr>
              <w:color w:val="000000" w:themeColor="text1"/>
              <w:sz w:val="56"/>
              <w:lang w:val="es-ES"/>
            </w:rPr>
            <w:t>Tabla de contenido</w:t>
          </w:r>
        </w:p>
        <w:p w:rsidR="003112F9" w:rsidRPr="003112F9" w:rsidRDefault="002D6332">
          <w:pPr>
            <w:pStyle w:val="TDC2"/>
            <w:tabs>
              <w:tab w:val="right" w:leader="dot" w:pos="8828"/>
            </w:tabs>
            <w:rPr>
              <w:rFonts w:eastAsiaTheme="minorEastAsia" w:cstheme="minorBidi"/>
              <w:b w:val="0"/>
              <w:bCs w:val="0"/>
              <w:smallCaps w:val="0"/>
              <w:noProof/>
              <w:sz w:val="28"/>
              <w:szCs w:val="24"/>
              <w:lang w:val="es-CL" w:eastAsia="es-ES_tradnl"/>
            </w:rPr>
          </w:pPr>
          <w:r w:rsidRPr="003112F9">
            <w:rPr>
              <w:b w:val="0"/>
              <w:bCs w:val="0"/>
              <w:sz w:val="56"/>
            </w:rPr>
            <w:fldChar w:fldCharType="begin"/>
          </w:r>
          <w:r w:rsidRPr="003112F9">
            <w:rPr>
              <w:sz w:val="56"/>
            </w:rPr>
            <w:instrText>TOC \o "1-3" \h \z \u</w:instrText>
          </w:r>
          <w:r w:rsidRPr="003112F9">
            <w:rPr>
              <w:b w:val="0"/>
              <w:bCs w:val="0"/>
              <w:sz w:val="56"/>
            </w:rPr>
            <w:fldChar w:fldCharType="separate"/>
          </w:r>
          <w:hyperlink w:anchor="_Toc521708051" w:history="1">
            <w:r w:rsidR="003112F9" w:rsidRPr="003112F9">
              <w:rPr>
                <w:rStyle w:val="Hipervnculo"/>
                <w:noProof/>
                <w:sz w:val="24"/>
              </w:rPr>
              <w:t>Introducción</w:t>
            </w:r>
            <w:r w:rsidR="003112F9" w:rsidRPr="003112F9">
              <w:rPr>
                <w:noProof/>
                <w:webHidden/>
                <w:sz w:val="24"/>
              </w:rPr>
              <w:tab/>
            </w:r>
            <w:r w:rsidR="003112F9" w:rsidRPr="003112F9">
              <w:rPr>
                <w:noProof/>
                <w:webHidden/>
                <w:sz w:val="24"/>
              </w:rPr>
              <w:fldChar w:fldCharType="begin"/>
            </w:r>
            <w:r w:rsidR="003112F9" w:rsidRPr="003112F9">
              <w:rPr>
                <w:noProof/>
                <w:webHidden/>
                <w:sz w:val="24"/>
              </w:rPr>
              <w:instrText xml:space="preserve"> PAGEREF _Toc521708051 \h </w:instrText>
            </w:r>
            <w:r w:rsidR="003112F9" w:rsidRPr="003112F9">
              <w:rPr>
                <w:noProof/>
                <w:webHidden/>
                <w:sz w:val="24"/>
              </w:rPr>
            </w:r>
            <w:r w:rsidR="003112F9" w:rsidRPr="003112F9">
              <w:rPr>
                <w:noProof/>
                <w:webHidden/>
                <w:sz w:val="24"/>
              </w:rPr>
              <w:fldChar w:fldCharType="separate"/>
            </w:r>
            <w:r w:rsidR="003112F9" w:rsidRPr="003112F9">
              <w:rPr>
                <w:noProof/>
                <w:webHidden/>
                <w:sz w:val="24"/>
              </w:rPr>
              <w:t>2</w:t>
            </w:r>
            <w:r w:rsidR="003112F9" w:rsidRPr="003112F9">
              <w:rPr>
                <w:noProof/>
                <w:webHidden/>
                <w:sz w:val="24"/>
              </w:rPr>
              <w:fldChar w:fldCharType="end"/>
            </w:r>
          </w:hyperlink>
        </w:p>
        <w:p w:rsidR="003112F9" w:rsidRPr="003112F9" w:rsidRDefault="003112F9">
          <w:pPr>
            <w:pStyle w:val="TDC2"/>
            <w:tabs>
              <w:tab w:val="right" w:leader="dot" w:pos="8828"/>
            </w:tabs>
            <w:rPr>
              <w:rFonts w:eastAsiaTheme="minorEastAsia" w:cstheme="minorBidi"/>
              <w:b w:val="0"/>
              <w:bCs w:val="0"/>
              <w:smallCaps w:val="0"/>
              <w:noProof/>
              <w:sz w:val="28"/>
              <w:szCs w:val="24"/>
              <w:lang w:val="es-CL" w:eastAsia="es-ES_tradnl"/>
            </w:rPr>
          </w:pPr>
          <w:hyperlink w:anchor="_Toc521708052" w:history="1">
            <w:r w:rsidRPr="003112F9">
              <w:rPr>
                <w:rStyle w:val="Hipervnculo"/>
                <w:noProof/>
                <w:sz w:val="24"/>
              </w:rPr>
              <w:t>Marco teórico</w:t>
            </w:r>
            <w:r w:rsidRPr="003112F9">
              <w:rPr>
                <w:noProof/>
                <w:webHidden/>
                <w:sz w:val="24"/>
              </w:rPr>
              <w:tab/>
            </w:r>
            <w:r w:rsidRPr="003112F9">
              <w:rPr>
                <w:noProof/>
                <w:webHidden/>
                <w:sz w:val="24"/>
              </w:rPr>
              <w:fldChar w:fldCharType="begin"/>
            </w:r>
            <w:r w:rsidRPr="003112F9">
              <w:rPr>
                <w:noProof/>
                <w:webHidden/>
                <w:sz w:val="24"/>
              </w:rPr>
              <w:instrText xml:space="preserve"> PAGEREF _Toc521708052 \h </w:instrText>
            </w:r>
            <w:r w:rsidRPr="003112F9">
              <w:rPr>
                <w:noProof/>
                <w:webHidden/>
                <w:sz w:val="24"/>
              </w:rPr>
            </w:r>
            <w:r w:rsidRPr="003112F9">
              <w:rPr>
                <w:noProof/>
                <w:webHidden/>
                <w:sz w:val="24"/>
              </w:rPr>
              <w:fldChar w:fldCharType="separate"/>
            </w:r>
            <w:r w:rsidRPr="003112F9">
              <w:rPr>
                <w:noProof/>
                <w:webHidden/>
                <w:sz w:val="24"/>
              </w:rPr>
              <w:t>3</w:t>
            </w:r>
            <w:r w:rsidRPr="003112F9">
              <w:rPr>
                <w:noProof/>
                <w:webHidden/>
                <w:sz w:val="24"/>
              </w:rPr>
              <w:fldChar w:fldCharType="end"/>
            </w:r>
          </w:hyperlink>
        </w:p>
        <w:p w:rsidR="003112F9" w:rsidRPr="003112F9" w:rsidRDefault="003112F9">
          <w:pPr>
            <w:pStyle w:val="TDC2"/>
            <w:tabs>
              <w:tab w:val="right" w:leader="dot" w:pos="8828"/>
            </w:tabs>
            <w:rPr>
              <w:rFonts w:eastAsiaTheme="minorEastAsia" w:cstheme="minorBidi"/>
              <w:b w:val="0"/>
              <w:bCs w:val="0"/>
              <w:smallCaps w:val="0"/>
              <w:noProof/>
              <w:sz w:val="28"/>
              <w:szCs w:val="24"/>
              <w:lang w:val="es-CL" w:eastAsia="es-ES_tradnl"/>
            </w:rPr>
          </w:pPr>
          <w:hyperlink w:anchor="_Toc521708053" w:history="1">
            <w:r w:rsidRPr="003112F9">
              <w:rPr>
                <w:rStyle w:val="Hipervnculo"/>
                <w:noProof/>
                <w:sz w:val="24"/>
              </w:rPr>
              <w:t>Descripción problema</w:t>
            </w:r>
            <w:r w:rsidRPr="003112F9">
              <w:rPr>
                <w:noProof/>
                <w:webHidden/>
                <w:sz w:val="24"/>
              </w:rPr>
              <w:tab/>
            </w:r>
            <w:r w:rsidRPr="003112F9">
              <w:rPr>
                <w:noProof/>
                <w:webHidden/>
                <w:sz w:val="24"/>
              </w:rPr>
              <w:fldChar w:fldCharType="begin"/>
            </w:r>
            <w:r w:rsidRPr="003112F9">
              <w:rPr>
                <w:noProof/>
                <w:webHidden/>
                <w:sz w:val="24"/>
              </w:rPr>
              <w:instrText xml:space="preserve"> PAGEREF _Toc521708053 \h </w:instrText>
            </w:r>
            <w:r w:rsidRPr="003112F9">
              <w:rPr>
                <w:noProof/>
                <w:webHidden/>
                <w:sz w:val="24"/>
              </w:rPr>
            </w:r>
            <w:r w:rsidRPr="003112F9">
              <w:rPr>
                <w:noProof/>
                <w:webHidden/>
                <w:sz w:val="24"/>
              </w:rPr>
              <w:fldChar w:fldCharType="separate"/>
            </w:r>
            <w:r w:rsidRPr="003112F9">
              <w:rPr>
                <w:noProof/>
                <w:webHidden/>
                <w:sz w:val="24"/>
              </w:rPr>
              <w:t>4</w:t>
            </w:r>
            <w:r w:rsidRPr="003112F9">
              <w:rPr>
                <w:noProof/>
                <w:webHidden/>
                <w:sz w:val="24"/>
              </w:rPr>
              <w:fldChar w:fldCharType="end"/>
            </w:r>
          </w:hyperlink>
        </w:p>
        <w:p w:rsidR="003112F9" w:rsidRPr="003112F9" w:rsidRDefault="003112F9">
          <w:pPr>
            <w:pStyle w:val="TDC2"/>
            <w:tabs>
              <w:tab w:val="right" w:leader="dot" w:pos="8828"/>
            </w:tabs>
            <w:rPr>
              <w:rFonts w:eastAsiaTheme="minorEastAsia" w:cstheme="minorBidi"/>
              <w:b w:val="0"/>
              <w:bCs w:val="0"/>
              <w:smallCaps w:val="0"/>
              <w:noProof/>
              <w:sz w:val="28"/>
              <w:szCs w:val="24"/>
              <w:lang w:val="es-CL" w:eastAsia="es-ES_tradnl"/>
            </w:rPr>
          </w:pPr>
          <w:hyperlink w:anchor="_Toc521708054" w:history="1">
            <w:r w:rsidRPr="003112F9">
              <w:rPr>
                <w:rStyle w:val="Hipervnculo"/>
                <w:noProof/>
                <w:sz w:val="24"/>
              </w:rPr>
              <w:t>Paradigma orientado a objetos</w:t>
            </w:r>
            <w:r w:rsidRPr="003112F9">
              <w:rPr>
                <w:noProof/>
                <w:webHidden/>
                <w:sz w:val="24"/>
              </w:rPr>
              <w:tab/>
            </w:r>
            <w:r w:rsidRPr="003112F9">
              <w:rPr>
                <w:noProof/>
                <w:webHidden/>
                <w:sz w:val="24"/>
              </w:rPr>
              <w:fldChar w:fldCharType="begin"/>
            </w:r>
            <w:r w:rsidRPr="003112F9">
              <w:rPr>
                <w:noProof/>
                <w:webHidden/>
                <w:sz w:val="24"/>
              </w:rPr>
              <w:instrText xml:space="preserve"> PAGEREF _Toc521708054 \h </w:instrText>
            </w:r>
            <w:r w:rsidRPr="003112F9">
              <w:rPr>
                <w:noProof/>
                <w:webHidden/>
                <w:sz w:val="24"/>
              </w:rPr>
            </w:r>
            <w:r w:rsidRPr="003112F9">
              <w:rPr>
                <w:noProof/>
                <w:webHidden/>
                <w:sz w:val="24"/>
              </w:rPr>
              <w:fldChar w:fldCharType="separate"/>
            </w:r>
            <w:r w:rsidRPr="003112F9">
              <w:rPr>
                <w:noProof/>
                <w:webHidden/>
                <w:sz w:val="24"/>
              </w:rPr>
              <w:t>5</w:t>
            </w:r>
            <w:r w:rsidRPr="003112F9">
              <w:rPr>
                <w:noProof/>
                <w:webHidden/>
                <w:sz w:val="24"/>
              </w:rPr>
              <w:fldChar w:fldCharType="end"/>
            </w:r>
          </w:hyperlink>
        </w:p>
        <w:p w:rsidR="003112F9" w:rsidRPr="003112F9" w:rsidRDefault="003112F9">
          <w:pPr>
            <w:pStyle w:val="TDC2"/>
            <w:tabs>
              <w:tab w:val="right" w:leader="dot" w:pos="8828"/>
            </w:tabs>
            <w:rPr>
              <w:rFonts w:eastAsiaTheme="minorEastAsia" w:cstheme="minorBidi"/>
              <w:b w:val="0"/>
              <w:bCs w:val="0"/>
              <w:smallCaps w:val="0"/>
              <w:noProof/>
              <w:sz w:val="28"/>
              <w:szCs w:val="24"/>
              <w:lang w:val="es-CL" w:eastAsia="es-ES_tradnl"/>
            </w:rPr>
          </w:pPr>
          <w:hyperlink w:anchor="_Toc521708055" w:history="1">
            <w:r w:rsidRPr="003112F9">
              <w:rPr>
                <w:rStyle w:val="Hipervnculo"/>
                <w:noProof/>
                <w:sz w:val="24"/>
              </w:rPr>
              <w:t>Análisis del problema</w:t>
            </w:r>
            <w:r w:rsidRPr="003112F9">
              <w:rPr>
                <w:noProof/>
                <w:webHidden/>
                <w:sz w:val="24"/>
              </w:rPr>
              <w:tab/>
            </w:r>
            <w:r w:rsidRPr="003112F9">
              <w:rPr>
                <w:noProof/>
                <w:webHidden/>
                <w:sz w:val="24"/>
              </w:rPr>
              <w:fldChar w:fldCharType="begin"/>
            </w:r>
            <w:r w:rsidRPr="003112F9">
              <w:rPr>
                <w:noProof/>
                <w:webHidden/>
                <w:sz w:val="24"/>
              </w:rPr>
              <w:instrText xml:space="preserve"> PAGEREF _Toc521708055 \h </w:instrText>
            </w:r>
            <w:r w:rsidRPr="003112F9">
              <w:rPr>
                <w:noProof/>
                <w:webHidden/>
                <w:sz w:val="24"/>
              </w:rPr>
            </w:r>
            <w:r w:rsidRPr="003112F9">
              <w:rPr>
                <w:noProof/>
                <w:webHidden/>
                <w:sz w:val="24"/>
              </w:rPr>
              <w:fldChar w:fldCharType="separate"/>
            </w:r>
            <w:r w:rsidRPr="003112F9">
              <w:rPr>
                <w:noProof/>
                <w:webHidden/>
                <w:sz w:val="24"/>
              </w:rPr>
              <w:t>6</w:t>
            </w:r>
            <w:r w:rsidRPr="003112F9">
              <w:rPr>
                <w:noProof/>
                <w:webHidden/>
                <w:sz w:val="24"/>
              </w:rPr>
              <w:fldChar w:fldCharType="end"/>
            </w:r>
          </w:hyperlink>
        </w:p>
        <w:p w:rsidR="003112F9" w:rsidRPr="003112F9" w:rsidRDefault="003112F9">
          <w:pPr>
            <w:pStyle w:val="TDC2"/>
            <w:tabs>
              <w:tab w:val="right" w:leader="dot" w:pos="8828"/>
            </w:tabs>
            <w:rPr>
              <w:rFonts w:eastAsiaTheme="minorEastAsia" w:cstheme="minorBidi"/>
              <w:b w:val="0"/>
              <w:bCs w:val="0"/>
              <w:smallCaps w:val="0"/>
              <w:noProof/>
              <w:sz w:val="28"/>
              <w:szCs w:val="24"/>
              <w:lang w:val="es-CL" w:eastAsia="es-ES_tradnl"/>
            </w:rPr>
          </w:pPr>
          <w:hyperlink w:anchor="_Toc521708056" w:history="1">
            <w:r w:rsidRPr="003112F9">
              <w:rPr>
                <w:rStyle w:val="Hipervnculo"/>
                <w:noProof/>
                <w:sz w:val="24"/>
              </w:rPr>
              <w:t>Diseño y aspectos de imple</w:t>
            </w:r>
            <w:r w:rsidRPr="003112F9">
              <w:rPr>
                <w:rStyle w:val="Hipervnculo"/>
                <w:noProof/>
                <w:sz w:val="24"/>
              </w:rPr>
              <w:t>m</w:t>
            </w:r>
            <w:r w:rsidRPr="003112F9">
              <w:rPr>
                <w:rStyle w:val="Hipervnculo"/>
                <w:noProof/>
                <w:sz w:val="24"/>
              </w:rPr>
              <w:t>entación de la solución</w:t>
            </w:r>
            <w:r w:rsidRPr="003112F9">
              <w:rPr>
                <w:noProof/>
                <w:webHidden/>
                <w:sz w:val="24"/>
              </w:rPr>
              <w:tab/>
            </w:r>
            <w:r w:rsidRPr="003112F9">
              <w:rPr>
                <w:noProof/>
                <w:webHidden/>
                <w:sz w:val="24"/>
              </w:rPr>
              <w:fldChar w:fldCharType="begin"/>
            </w:r>
            <w:r w:rsidRPr="003112F9">
              <w:rPr>
                <w:noProof/>
                <w:webHidden/>
                <w:sz w:val="24"/>
              </w:rPr>
              <w:instrText xml:space="preserve"> PAGEREF _Toc521708056 \h </w:instrText>
            </w:r>
            <w:r w:rsidRPr="003112F9">
              <w:rPr>
                <w:noProof/>
                <w:webHidden/>
                <w:sz w:val="24"/>
              </w:rPr>
            </w:r>
            <w:r w:rsidRPr="003112F9">
              <w:rPr>
                <w:noProof/>
                <w:webHidden/>
                <w:sz w:val="24"/>
              </w:rPr>
              <w:fldChar w:fldCharType="separate"/>
            </w:r>
            <w:r w:rsidRPr="003112F9">
              <w:rPr>
                <w:noProof/>
                <w:webHidden/>
                <w:sz w:val="24"/>
              </w:rPr>
              <w:t>7</w:t>
            </w:r>
            <w:r w:rsidRPr="003112F9">
              <w:rPr>
                <w:noProof/>
                <w:webHidden/>
                <w:sz w:val="24"/>
              </w:rPr>
              <w:fldChar w:fldCharType="end"/>
            </w:r>
          </w:hyperlink>
        </w:p>
        <w:p w:rsidR="003112F9" w:rsidRPr="003112F9" w:rsidRDefault="003112F9">
          <w:pPr>
            <w:pStyle w:val="TDC2"/>
            <w:tabs>
              <w:tab w:val="right" w:leader="dot" w:pos="8828"/>
            </w:tabs>
            <w:rPr>
              <w:rFonts w:eastAsiaTheme="minorEastAsia" w:cstheme="minorBidi"/>
              <w:b w:val="0"/>
              <w:bCs w:val="0"/>
              <w:smallCaps w:val="0"/>
              <w:noProof/>
              <w:sz w:val="28"/>
              <w:szCs w:val="24"/>
              <w:lang w:val="es-CL" w:eastAsia="es-ES_tradnl"/>
            </w:rPr>
          </w:pPr>
          <w:hyperlink w:anchor="_Toc521708057" w:history="1">
            <w:r w:rsidRPr="003112F9">
              <w:rPr>
                <w:rStyle w:val="Hipervnculo"/>
                <w:noProof/>
                <w:sz w:val="24"/>
              </w:rPr>
              <w:t>Resultados</w:t>
            </w:r>
            <w:r w:rsidRPr="003112F9">
              <w:rPr>
                <w:noProof/>
                <w:webHidden/>
                <w:sz w:val="24"/>
              </w:rPr>
              <w:tab/>
            </w:r>
            <w:r w:rsidRPr="003112F9">
              <w:rPr>
                <w:noProof/>
                <w:webHidden/>
                <w:sz w:val="24"/>
              </w:rPr>
              <w:fldChar w:fldCharType="begin"/>
            </w:r>
            <w:r w:rsidRPr="003112F9">
              <w:rPr>
                <w:noProof/>
                <w:webHidden/>
                <w:sz w:val="24"/>
              </w:rPr>
              <w:instrText xml:space="preserve"> PAGEREF _Toc521708057 \h </w:instrText>
            </w:r>
            <w:r w:rsidRPr="003112F9">
              <w:rPr>
                <w:noProof/>
                <w:webHidden/>
                <w:sz w:val="24"/>
              </w:rPr>
            </w:r>
            <w:r w:rsidRPr="003112F9">
              <w:rPr>
                <w:noProof/>
                <w:webHidden/>
                <w:sz w:val="24"/>
              </w:rPr>
              <w:fldChar w:fldCharType="separate"/>
            </w:r>
            <w:r w:rsidRPr="003112F9">
              <w:rPr>
                <w:noProof/>
                <w:webHidden/>
                <w:sz w:val="24"/>
              </w:rPr>
              <w:t>9</w:t>
            </w:r>
            <w:r w:rsidRPr="003112F9">
              <w:rPr>
                <w:noProof/>
                <w:webHidden/>
                <w:sz w:val="24"/>
              </w:rPr>
              <w:fldChar w:fldCharType="end"/>
            </w:r>
          </w:hyperlink>
        </w:p>
        <w:p w:rsidR="003112F9" w:rsidRPr="003112F9" w:rsidRDefault="003112F9">
          <w:pPr>
            <w:pStyle w:val="TDC2"/>
            <w:tabs>
              <w:tab w:val="right" w:leader="dot" w:pos="8828"/>
            </w:tabs>
            <w:rPr>
              <w:rFonts w:eastAsiaTheme="minorEastAsia" w:cstheme="minorBidi"/>
              <w:b w:val="0"/>
              <w:bCs w:val="0"/>
              <w:smallCaps w:val="0"/>
              <w:noProof/>
              <w:sz w:val="28"/>
              <w:szCs w:val="24"/>
              <w:lang w:val="es-CL" w:eastAsia="es-ES_tradnl"/>
            </w:rPr>
          </w:pPr>
          <w:hyperlink w:anchor="_Toc521708058" w:history="1">
            <w:r w:rsidRPr="003112F9">
              <w:rPr>
                <w:rStyle w:val="Hipervnculo"/>
                <w:noProof/>
                <w:sz w:val="24"/>
              </w:rPr>
              <w:t>Conclusiones</w:t>
            </w:r>
            <w:r w:rsidRPr="003112F9">
              <w:rPr>
                <w:noProof/>
                <w:webHidden/>
                <w:sz w:val="24"/>
              </w:rPr>
              <w:tab/>
            </w:r>
            <w:r w:rsidRPr="003112F9">
              <w:rPr>
                <w:noProof/>
                <w:webHidden/>
                <w:sz w:val="24"/>
              </w:rPr>
              <w:fldChar w:fldCharType="begin"/>
            </w:r>
            <w:r w:rsidRPr="003112F9">
              <w:rPr>
                <w:noProof/>
                <w:webHidden/>
                <w:sz w:val="24"/>
              </w:rPr>
              <w:instrText xml:space="preserve"> PAGEREF _Toc521708058 \h </w:instrText>
            </w:r>
            <w:r w:rsidRPr="003112F9">
              <w:rPr>
                <w:noProof/>
                <w:webHidden/>
                <w:sz w:val="24"/>
              </w:rPr>
            </w:r>
            <w:r w:rsidRPr="003112F9">
              <w:rPr>
                <w:noProof/>
                <w:webHidden/>
                <w:sz w:val="24"/>
              </w:rPr>
              <w:fldChar w:fldCharType="separate"/>
            </w:r>
            <w:r w:rsidRPr="003112F9">
              <w:rPr>
                <w:noProof/>
                <w:webHidden/>
                <w:sz w:val="24"/>
              </w:rPr>
              <w:t>9</w:t>
            </w:r>
            <w:r w:rsidRPr="003112F9">
              <w:rPr>
                <w:noProof/>
                <w:webHidden/>
                <w:sz w:val="24"/>
              </w:rPr>
              <w:fldChar w:fldCharType="end"/>
            </w:r>
          </w:hyperlink>
        </w:p>
        <w:p w:rsidR="003112F9" w:rsidRPr="003112F9" w:rsidRDefault="003112F9">
          <w:pPr>
            <w:pStyle w:val="TDC2"/>
            <w:tabs>
              <w:tab w:val="right" w:leader="dot" w:pos="8828"/>
            </w:tabs>
            <w:rPr>
              <w:rFonts w:eastAsiaTheme="minorEastAsia" w:cstheme="minorBidi"/>
              <w:b w:val="0"/>
              <w:bCs w:val="0"/>
              <w:smallCaps w:val="0"/>
              <w:noProof/>
              <w:sz w:val="28"/>
              <w:szCs w:val="24"/>
              <w:lang w:val="es-CL" w:eastAsia="es-ES_tradnl"/>
            </w:rPr>
          </w:pPr>
          <w:hyperlink w:anchor="_Toc521708059" w:history="1">
            <w:r w:rsidRPr="003112F9">
              <w:rPr>
                <w:rStyle w:val="Hipervnculo"/>
                <w:noProof/>
                <w:sz w:val="24"/>
              </w:rPr>
              <w:t>Referencias</w:t>
            </w:r>
            <w:r w:rsidRPr="003112F9">
              <w:rPr>
                <w:noProof/>
                <w:webHidden/>
                <w:sz w:val="24"/>
              </w:rPr>
              <w:tab/>
            </w:r>
            <w:r w:rsidRPr="003112F9">
              <w:rPr>
                <w:noProof/>
                <w:webHidden/>
                <w:sz w:val="24"/>
              </w:rPr>
              <w:fldChar w:fldCharType="begin"/>
            </w:r>
            <w:r w:rsidRPr="003112F9">
              <w:rPr>
                <w:noProof/>
                <w:webHidden/>
                <w:sz w:val="24"/>
              </w:rPr>
              <w:instrText xml:space="preserve"> PAGEREF _Toc521708059 \h </w:instrText>
            </w:r>
            <w:r w:rsidRPr="003112F9">
              <w:rPr>
                <w:noProof/>
                <w:webHidden/>
                <w:sz w:val="24"/>
              </w:rPr>
            </w:r>
            <w:r w:rsidRPr="003112F9">
              <w:rPr>
                <w:noProof/>
                <w:webHidden/>
                <w:sz w:val="24"/>
              </w:rPr>
              <w:fldChar w:fldCharType="separate"/>
            </w:r>
            <w:r w:rsidRPr="003112F9">
              <w:rPr>
                <w:noProof/>
                <w:webHidden/>
                <w:sz w:val="24"/>
              </w:rPr>
              <w:t>10</w:t>
            </w:r>
            <w:r w:rsidRPr="003112F9">
              <w:rPr>
                <w:noProof/>
                <w:webHidden/>
                <w:sz w:val="24"/>
              </w:rPr>
              <w:fldChar w:fldCharType="end"/>
            </w:r>
          </w:hyperlink>
        </w:p>
        <w:p w:rsidR="002D6332" w:rsidRPr="00AA2BA9" w:rsidRDefault="002D6332">
          <w:pPr>
            <w:rPr>
              <w:sz w:val="36"/>
            </w:rPr>
          </w:pPr>
          <w:r w:rsidRPr="003112F9">
            <w:rPr>
              <w:b/>
              <w:bCs/>
              <w:noProof/>
              <w:sz w:val="72"/>
            </w:rPr>
            <w:fldChar w:fldCharType="end"/>
          </w:r>
        </w:p>
      </w:sdtContent>
    </w:sdt>
    <w:p w:rsidR="00095194" w:rsidRPr="002D6332" w:rsidRDefault="00095194">
      <w:pPr>
        <w:rPr>
          <w:rFonts w:ascii="Times New Roman" w:hAnsi="Times New Roman" w:cs="Times New Roman"/>
          <w:b/>
          <w:sz w:val="32"/>
        </w:rPr>
      </w:pPr>
    </w:p>
    <w:p w:rsidR="00095194" w:rsidRDefault="00095194">
      <w:pPr>
        <w:rPr>
          <w:rFonts w:ascii="Times New Roman" w:hAnsi="Times New Roman" w:cs="Times New Roman"/>
          <w:b/>
          <w:sz w:val="28"/>
        </w:rPr>
      </w:pPr>
      <w:r>
        <w:rPr>
          <w:rFonts w:ascii="Times New Roman" w:hAnsi="Times New Roman" w:cs="Times New Roman"/>
          <w:b/>
          <w:sz w:val="28"/>
        </w:rPr>
        <w:br w:type="page"/>
      </w:r>
      <w:bookmarkStart w:id="0" w:name="_GoBack"/>
      <w:bookmarkEnd w:id="0"/>
    </w:p>
    <w:p w:rsidR="00094F5F" w:rsidRPr="00A07736" w:rsidRDefault="00D36968" w:rsidP="00095194">
      <w:pPr>
        <w:pStyle w:val="Ttulo2"/>
        <w:rPr>
          <w:b/>
          <w:color w:val="000000" w:themeColor="text1"/>
          <w:sz w:val="32"/>
        </w:rPr>
      </w:pPr>
      <w:bookmarkStart w:id="1" w:name="_Toc521708051"/>
      <w:r w:rsidRPr="00A07736">
        <w:rPr>
          <w:b/>
          <w:color w:val="000000" w:themeColor="text1"/>
          <w:sz w:val="32"/>
        </w:rPr>
        <w:lastRenderedPageBreak/>
        <w:t>Introducción</w:t>
      </w:r>
      <w:bookmarkEnd w:id="1"/>
    </w:p>
    <w:p w:rsidR="00CE2B41" w:rsidRDefault="00CE2B41" w:rsidP="00D36968"/>
    <w:p w:rsidR="00497FF4" w:rsidRDefault="00497FF4">
      <w:r>
        <w:t>En la actualidad muchas empresas y compañías de bienes y servicios implementan en algún momento la entidad chatbot.</w:t>
      </w:r>
    </w:p>
    <w:p w:rsidR="00270506" w:rsidRDefault="00497FF4">
      <w:r>
        <w:t xml:space="preserve">El chatbot es una entidad conversacional artificial. Son básicamente programas computacionales que son capaces de mantener o generar una </w:t>
      </w:r>
      <w:r w:rsidR="00270506">
        <w:t>conversación</w:t>
      </w:r>
      <w:r>
        <w:t xml:space="preserve"> fluida con un usuario</w:t>
      </w:r>
      <w:r w:rsidR="00270506">
        <w:t>.</w:t>
      </w:r>
    </w:p>
    <w:p w:rsidR="002661CC" w:rsidRDefault="00270506">
      <w:r>
        <w:t xml:space="preserve">En este laboratorio se nos encomendó la tarea de realizar un chatbot que logre los estándares de este, basando nuestro </w:t>
      </w:r>
      <w:r w:rsidR="002661CC">
        <w:t xml:space="preserve">algoritmo en el paradigma </w:t>
      </w:r>
      <w:r w:rsidR="00933358">
        <w:t>orientado a objetos</w:t>
      </w:r>
      <w:r w:rsidR="00EE618A">
        <w:t xml:space="preserve"> usando el lenguaje </w:t>
      </w:r>
      <w:r w:rsidR="00933358">
        <w:t>Java</w:t>
      </w:r>
      <w:r w:rsidR="00EE618A">
        <w:t>.</w:t>
      </w:r>
    </w:p>
    <w:p w:rsidR="002661CC" w:rsidRDefault="002661CC" w:rsidP="002661CC">
      <w:r>
        <w:t>Este chatbot esta diseñado para mantener una conversación corta con un usuario que desea comprar una película, juego o manga de la tienda X, indicando su precio y pidiendo forma de pago al usuario.</w:t>
      </w:r>
    </w:p>
    <w:p w:rsidR="00CE2B41" w:rsidRDefault="002661CC" w:rsidP="002661CC">
      <w:r>
        <w:t xml:space="preserve">Este programa funciona en </w:t>
      </w:r>
      <w:r w:rsidR="00EB5670">
        <w:t xml:space="preserve">cualquier pc que posea instalado JDK 8 o superior, ya que </w:t>
      </w:r>
      <w:proofErr w:type="spellStart"/>
      <w:r w:rsidR="00EB5670">
        <w:t>asi</w:t>
      </w:r>
      <w:proofErr w:type="spellEnd"/>
      <w:r w:rsidR="00EB5670">
        <w:t xml:space="preserve"> esta planteado el manejo de este lenguaje. </w:t>
      </w:r>
      <w:r w:rsidR="00CE2B41">
        <w:br w:type="page"/>
      </w:r>
    </w:p>
    <w:p w:rsidR="00D36968" w:rsidRPr="00A07736" w:rsidRDefault="00CE2B41" w:rsidP="00CE2B41">
      <w:pPr>
        <w:pStyle w:val="Ttulo2"/>
        <w:rPr>
          <w:b/>
          <w:color w:val="000000" w:themeColor="text1"/>
          <w:sz w:val="32"/>
        </w:rPr>
      </w:pPr>
      <w:bookmarkStart w:id="2" w:name="_Toc521708052"/>
      <w:r w:rsidRPr="00A07736">
        <w:rPr>
          <w:b/>
          <w:color w:val="000000" w:themeColor="text1"/>
          <w:sz w:val="32"/>
        </w:rPr>
        <w:lastRenderedPageBreak/>
        <w:t>Marco teórico</w:t>
      </w:r>
      <w:bookmarkEnd w:id="2"/>
    </w:p>
    <w:p w:rsidR="00CE2B41" w:rsidRDefault="00CE2B41" w:rsidP="00CE2B41"/>
    <w:p w:rsidR="00CE2B41" w:rsidRPr="000F64C6" w:rsidRDefault="00CE2B41" w:rsidP="00EC58F7">
      <w:pPr>
        <w:pStyle w:val="Prrafodelista"/>
        <w:numPr>
          <w:ilvl w:val="0"/>
          <w:numId w:val="6"/>
        </w:numPr>
        <w:rPr>
          <w:b/>
        </w:rPr>
      </w:pPr>
      <w:r w:rsidRPr="00EC58F7">
        <w:rPr>
          <w:b/>
        </w:rPr>
        <w:t>Lenguaje de programación:</w:t>
      </w:r>
      <w:r w:rsidR="007B4E1E" w:rsidRPr="00EC58F7">
        <w:rPr>
          <w:b/>
        </w:rPr>
        <w:t xml:space="preserve"> </w:t>
      </w:r>
      <w:r w:rsidR="00EC58F7" w:rsidRPr="00EC58F7">
        <w:t>Un lenguaje de programación</w:t>
      </w:r>
      <w:r w:rsidR="00EC58F7">
        <w:t xml:space="preserve"> es un vocabulario, </w:t>
      </w:r>
      <w:r w:rsidR="00EC58F7" w:rsidRPr="00EC58F7">
        <w:t xml:space="preserve">un conjunto de reglas gramaticales </w:t>
      </w:r>
      <w:r w:rsidR="00EC58F7">
        <w:t>que tiene como objetivo</w:t>
      </w:r>
      <w:r w:rsidR="00EC58F7" w:rsidRPr="00EC58F7">
        <w:t xml:space="preserve"> dar instrucciones al computador para que este realice tareas especificas.</w:t>
      </w:r>
    </w:p>
    <w:p w:rsidR="000F64C6" w:rsidRPr="00EC58F7" w:rsidRDefault="000F64C6" w:rsidP="000F64C6">
      <w:pPr>
        <w:pStyle w:val="Prrafodelista"/>
        <w:rPr>
          <w:b/>
        </w:rPr>
      </w:pPr>
    </w:p>
    <w:p w:rsidR="00CE2B41" w:rsidRDefault="00EB5670" w:rsidP="00BB507D">
      <w:pPr>
        <w:pStyle w:val="Prrafodelista"/>
        <w:numPr>
          <w:ilvl w:val="0"/>
          <w:numId w:val="6"/>
        </w:numPr>
      </w:pPr>
      <w:r>
        <w:rPr>
          <w:b/>
        </w:rPr>
        <w:t>Java</w:t>
      </w:r>
      <w:r w:rsidR="00CB2AF9">
        <w:rPr>
          <w:b/>
        </w:rPr>
        <w:t xml:space="preserve">: </w:t>
      </w:r>
      <w:r w:rsidR="00CB2AF9" w:rsidRPr="00CB2AF9">
        <w:t xml:space="preserve">Es un lenguaje de programación </w:t>
      </w:r>
      <w:r w:rsidR="00BB507D" w:rsidRPr="00BB507D">
        <w:t>y una plataforma informática comercializada</w:t>
      </w:r>
      <w:r w:rsidR="00BB507D">
        <w:t xml:space="preserve"> por Oracle.</w:t>
      </w:r>
    </w:p>
    <w:p w:rsidR="000F64C6" w:rsidRDefault="000F64C6" w:rsidP="000F64C6"/>
    <w:p w:rsidR="00CE2B41" w:rsidRPr="000F64C6" w:rsidRDefault="00CE2B41" w:rsidP="00EC58F7">
      <w:pPr>
        <w:pStyle w:val="Prrafodelista"/>
        <w:numPr>
          <w:ilvl w:val="0"/>
          <w:numId w:val="6"/>
        </w:numPr>
        <w:rPr>
          <w:b/>
        </w:rPr>
      </w:pPr>
      <w:r w:rsidRPr="00EC58F7">
        <w:rPr>
          <w:b/>
        </w:rPr>
        <w:t>Paradigma</w:t>
      </w:r>
      <w:r w:rsidR="00EC58F7">
        <w:rPr>
          <w:b/>
        </w:rPr>
        <w:t xml:space="preserve"> de programación</w:t>
      </w:r>
      <w:r w:rsidRPr="00EC58F7">
        <w:rPr>
          <w:b/>
        </w:rPr>
        <w:t>:</w:t>
      </w:r>
      <w:r w:rsidR="00EC58F7">
        <w:rPr>
          <w:b/>
        </w:rPr>
        <w:t xml:space="preserve"> </w:t>
      </w:r>
      <w:r w:rsidR="00EC58F7">
        <w:t>E</w:t>
      </w:r>
      <w:r w:rsidR="00EC58F7" w:rsidRPr="00EC58F7">
        <w:t xml:space="preserve">s un estilo de programar, un camino a seguir, una filosofía para </w:t>
      </w:r>
      <w:r w:rsidR="00EC58F7">
        <w:t>diseñar</w:t>
      </w:r>
      <w:r w:rsidR="00EC58F7" w:rsidRPr="00EC58F7">
        <w:t xml:space="preserve"> soluciones a problemas relacionados con la programación</w:t>
      </w:r>
      <w:r w:rsidR="00EC58F7">
        <w:t>.</w:t>
      </w:r>
    </w:p>
    <w:p w:rsidR="000F64C6" w:rsidRPr="000F64C6" w:rsidRDefault="000F64C6" w:rsidP="000F64C6">
      <w:pPr>
        <w:rPr>
          <w:b/>
        </w:rPr>
      </w:pPr>
    </w:p>
    <w:p w:rsidR="00CE2B41" w:rsidRDefault="00CE2B41" w:rsidP="00CE2B41">
      <w:pPr>
        <w:pStyle w:val="Prrafodelista"/>
        <w:numPr>
          <w:ilvl w:val="0"/>
          <w:numId w:val="6"/>
        </w:numPr>
      </w:pPr>
      <w:r w:rsidRPr="00EC58F7">
        <w:rPr>
          <w:b/>
        </w:rPr>
        <w:t>Recursión:</w:t>
      </w:r>
      <w:r w:rsidR="00EC58F7">
        <w:rPr>
          <w:b/>
        </w:rPr>
        <w:t xml:space="preserve"> </w:t>
      </w:r>
      <w:r w:rsidR="00EC58F7" w:rsidRPr="00EC58F7">
        <w:t xml:space="preserve">Es el proceso de </w:t>
      </w:r>
      <w:r w:rsidR="002E4568">
        <w:t>definir una solución a un problema en términos de ella misma. Teniendo elementos mínimos como condición de parada y llamada recursiva. Existen diferentes tipos de recursión</w:t>
      </w:r>
      <w:r w:rsidR="00414ADB">
        <w:t>, como la recursión natural, recursión arbórea y recursión de cola.</w:t>
      </w:r>
    </w:p>
    <w:p w:rsidR="000F64C6" w:rsidRPr="00EC58F7" w:rsidRDefault="000F64C6" w:rsidP="000F64C6"/>
    <w:p w:rsidR="00CE2B41" w:rsidRPr="000B798F" w:rsidRDefault="00CE2B41" w:rsidP="000B798F">
      <w:pPr>
        <w:pStyle w:val="Prrafodelista"/>
        <w:numPr>
          <w:ilvl w:val="0"/>
          <w:numId w:val="6"/>
        </w:numPr>
      </w:pPr>
      <w:r w:rsidRPr="00EC58F7">
        <w:rPr>
          <w:b/>
        </w:rPr>
        <w:t>Algoritmo:</w:t>
      </w:r>
      <w:r w:rsidR="000B798F">
        <w:rPr>
          <w:b/>
        </w:rPr>
        <w:t xml:space="preserve"> </w:t>
      </w:r>
      <w:r w:rsidR="000B798F" w:rsidRPr="000B798F">
        <w:t>Un algoritmo es un procedimiento esquemático que comprende un conjunto de pasos secuenciales ordenados, para realizar una actividad especifica</w:t>
      </w:r>
    </w:p>
    <w:p w:rsidR="000F64C6" w:rsidRPr="000F64C6" w:rsidRDefault="000F64C6" w:rsidP="000F64C6">
      <w:pPr>
        <w:rPr>
          <w:b/>
        </w:rPr>
      </w:pPr>
    </w:p>
    <w:p w:rsidR="007B4E1E" w:rsidRDefault="007B4E1E" w:rsidP="00CC47B6">
      <w:pPr>
        <w:pStyle w:val="Prrafodelista"/>
        <w:numPr>
          <w:ilvl w:val="0"/>
          <w:numId w:val="6"/>
        </w:numPr>
      </w:pPr>
      <w:r w:rsidRPr="00EC58F7">
        <w:rPr>
          <w:b/>
        </w:rPr>
        <w:t>TDA:</w:t>
      </w:r>
      <w:r w:rsidR="00CC47B6">
        <w:rPr>
          <w:b/>
        </w:rPr>
        <w:t xml:space="preserve"> </w:t>
      </w:r>
      <w:r w:rsidR="00CC47B6" w:rsidRPr="00CC47B6">
        <w:t>Un tipo de dato abstract</w:t>
      </w:r>
      <w:r w:rsidR="00CC47B6">
        <w:t xml:space="preserve">o </w:t>
      </w:r>
      <w:r w:rsidR="00CC47B6" w:rsidRPr="00CC47B6">
        <w:t>consiste en la representación de un objeto, proceso o cualquier elemento real o imaginario para</w:t>
      </w:r>
      <w:r w:rsidR="00CC47B6">
        <w:t xml:space="preserve"> que sea operado por la maquina. Para formar un TDA tenemos que tener en consideración su arquitectura de seis elementos los cuales son Operadores, modificadores, selectores, funciones de pertenencia, constructores y destructores. Como mínimo de esa arquitectura se requiere una función constructora, función selectora y funciones para operar el TDA. </w:t>
      </w:r>
    </w:p>
    <w:p w:rsidR="00EE618A" w:rsidRDefault="00EE618A" w:rsidP="00EE618A">
      <w:pPr>
        <w:pStyle w:val="Prrafodelista"/>
      </w:pPr>
    </w:p>
    <w:p w:rsidR="00EE618A" w:rsidRPr="00EE618A" w:rsidRDefault="00EB5670" w:rsidP="00F87105">
      <w:pPr>
        <w:pStyle w:val="Prrafodelista"/>
        <w:numPr>
          <w:ilvl w:val="0"/>
          <w:numId w:val="6"/>
        </w:numPr>
      </w:pPr>
      <w:r>
        <w:rPr>
          <w:b/>
        </w:rPr>
        <w:t>Clase</w:t>
      </w:r>
      <w:r w:rsidR="00EE618A">
        <w:rPr>
          <w:b/>
        </w:rPr>
        <w:t>:</w:t>
      </w:r>
      <w:r w:rsidR="00BB0E5D">
        <w:rPr>
          <w:b/>
        </w:rPr>
        <w:t xml:space="preserve"> </w:t>
      </w:r>
      <w:r w:rsidR="00F87105">
        <w:t>Dentro de este paradigma, este elemento sirve</w:t>
      </w:r>
      <w:r w:rsidR="00F87105" w:rsidRPr="00F87105">
        <w:t xml:space="preserve"> para poder crear objetos, </w:t>
      </w:r>
      <w:r w:rsidR="00FF1304">
        <w:t xml:space="preserve">(tipo plantilla) </w:t>
      </w:r>
      <w:r w:rsidR="00F87105" w:rsidRPr="00F87105">
        <w:t>con atributos y métodos que ayudan a poder desarrollar correctamente el programa</w:t>
      </w:r>
      <w:r w:rsidR="00610E7D">
        <w:t>.</w:t>
      </w:r>
    </w:p>
    <w:p w:rsidR="00EE618A" w:rsidRDefault="00EE618A" w:rsidP="00EE618A">
      <w:pPr>
        <w:pStyle w:val="Prrafodelista"/>
      </w:pPr>
    </w:p>
    <w:p w:rsidR="00D61DB3" w:rsidRDefault="00EB5670" w:rsidP="00BB507D">
      <w:pPr>
        <w:pStyle w:val="Prrafodelista"/>
        <w:numPr>
          <w:ilvl w:val="0"/>
          <w:numId w:val="6"/>
        </w:numPr>
      </w:pPr>
      <w:r>
        <w:rPr>
          <w:b/>
        </w:rPr>
        <w:t>Objeto</w:t>
      </w:r>
      <w:r w:rsidR="00BB0E5D" w:rsidRPr="00BB0E5D">
        <w:rPr>
          <w:b/>
        </w:rPr>
        <w:t>:</w:t>
      </w:r>
      <w:r w:rsidR="00610E7D">
        <w:rPr>
          <w:b/>
        </w:rPr>
        <w:t xml:space="preserve"> </w:t>
      </w:r>
      <w:r w:rsidR="00BB507D" w:rsidRPr="00BB507D">
        <w:t>es una unidad dentro de un programa de computadores que consta de un estado y de un comportamiento, que a su vez constan respectivamente de datos almacenados y de tareas realizables</w:t>
      </w:r>
      <w:r w:rsidR="00BB507D">
        <w:t xml:space="preserve"> durante el tiempo de ejecución</w:t>
      </w:r>
      <w:r>
        <w:t>.</w:t>
      </w:r>
    </w:p>
    <w:p w:rsidR="00D61DB3" w:rsidRPr="00D61DB3" w:rsidRDefault="00D61DB3" w:rsidP="00D61DB3">
      <w:pPr>
        <w:pStyle w:val="Prrafodelista"/>
        <w:rPr>
          <w:rFonts w:cstheme="minorHAnsi"/>
        </w:rPr>
      </w:pPr>
    </w:p>
    <w:p w:rsidR="008C61E5" w:rsidRPr="00610E7D" w:rsidRDefault="00D61DB3" w:rsidP="00D61DB3">
      <w:pPr>
        <w:pStyle w:val="Prrafodelista"/>
        <w:numPr>
          <w:ilvl w:val="0"/>
          <w:numId w:val="6"/>
        </w:numPr>
      </w:pPr>
      <w:r w:rsidRPr="00D61DB3">
        <w:rPr>
          <w:rFonts w:cstheme="minorHAnsi"/>
          <w:b/>
        </w:rPr>
        <w:t>Diagrama</w:t>
      </w:r>
      <w:r>
        <w:rPr>
          <w:rFonts w:cstheme="minorHAnsi"/>
        </w:rPr>
        <w:t xml:space="preserve">: </w:t>
      </w:r>
      <w:r w:rsidRPr="00D61DB3">
        <w:rPr>
          <w:rFonts w:cstheme="minorHAnsi"/>
        </w:rPr>
        <w:t>Representación gráfica de las variaciones de un fenómeno o de las relaciones que tienen los elementos o las partes de un conjunto.</w:t>
      </w:r>
      <w:r w:rsidR="008C61E5" w:rsidRPr="00D61DB3">
        <w:rPr>
          <w:rFonts w:cstheme="minorHAnsi"/>
        </w:rPr>
        <w:br w:type="page"/>
      </w:r>
    </w:p>
    <w:p w:rsidR="00610E7D" w:rsidRDefault="0070169F" w:rsidP="00EE618A">
      <w:pPr>
        <w:pStyle w:val="Ttulo2"/>
        <w:rPr>
          <w:b/>
          <w:color w:val="000000" w:themeColor="text1"/>
          <w:sz w:val="32"/>
        </w:rPr>
      </w:pPr>
      <w:bookmarkStart w:id="3" w:name="_Toc521708053"/>
      <w:r w:rsidRPr="00A07736">
        <w:rPr>
          <w:b/>
          <w:color w:val="000000" w:themeColor="text1"/>
          <w:sz w:val="32"/>
        </w:rPr>
        <w:lastRenderedPageBreak/>
        <w:t>Descripción problema</w:t>
      </w:r>
      <w:bookmarkEnd w:id="3"/>
    </w:p>
    <w:p w:rsidR="00610E7D" w:rsidRDefault="00610E7D" w:rsidP="00EE618A">
      <w:pPr>
        <w:pStyle w:val="Ttulo2"/>
        <w:rPr>
          <w:b/>
          <w:color w:val="000000" w:themeColor="text1"/>
          <w:sz w:val="32"/>
        </w:rPr>
      </w:pPr>
    </w:p>
    <w:p w:rsidR="00011BB1" w:rsidRDefault="00011BB1" w:rsidP="00011BB1">
      <w:r>
        <w:t xml:space="preserve">El problema que nos fue planteado es el de crear un chatbot basado en el paradigma </w:t>
      </w:r>
      <w:r w:rsidR="00EB5670">
        <w:t>orientado a objetos utilizando Java.</w:t>
      </w:r>
    </w:p>
    <w:p w:rsidR="00011BB1" w:rsidRDefault="00011BB1" w:rsidP="00011BB1"/>
    <w:p w:rsidR="00011BB1" w:rsidRDefault="00011BB1" w:rsidP="00011BB1">
      <w:r>
        <w:t xml:space="preserve">Para este problema </w:t>
      </w:r>
      <w:r w:rsidR="008611EE">
        <w:t>había</w:t>
      </w:r>
      <w:r>
        <w:t xml:space="preserve"> que </w:t>
      </w:r>
      <w:r w:rsidR="008611EE">
        <w:t>diseñar</w:t>
      </w:r>
      <w:r>
        <w:t xml:space="preserve"> un contexto o </w:t>
      </w:r>
      <w:r w:rsidR="008611EE">
        <w:t>temática</w:t>
      </w:r>
      <w:r>
        <w:t xml:space="preserve"> general para el chatbot, el cual se </w:t>
      </w:r>
      <w:r w:rsidR="008611EE">
        <w:t>usaría</w:t>
      </w:r>
      <w:r>
        <w:t xml:space="preserve"> para guiar y definir las actitudes que este va a tomar con las respuestas que el usuario le entregue, </w:t>
      </w:r>
      <w:r w:rsidR="008611EE">
        <w:t>además</w:t>
      </w:r>
      <w:r>
        <w:t xml:space="preserve"> este contexto se </w:t>
      </w:r>
      <w:r w:rsidR="008611EE">
        <w:t>deberá</w:t>
      </w:r>
      <w:r>
        <w:t>́ de mantener durante todos los laboratorios.</w:t>
      </w:r>
    </w:p>
    <w:p w:rsidR="008611EE" w:rsidRDefault="008611EE" w:rsidP="00011BB1"/>
    <w:p w:rsidR="00011BB1" w:rsidRDefault="00011BB1" w:rsidP="00011BB1">
      <w:r>
        <w:t xml:space="preserve">El chatbot </w:t>
      </w:r>
      <w:r w:rsidR="008611EE">
        <w:t>debería</w:t>
      </w:r>
      <w:r>
        <w:t xml:space="preserve"> ser capaz de poder responder al usuario de forma </w:t>
      </w:r>
      <w:r w:rsidR="008611EE">
        <w:t>empática</w:t>
      </w:r>
      <w:r>
        <w:t xml:space="preserve"> para lograr una mayor </w:t>
      </w:r>
      <w:r w:rsidR="008611EE">
        <w:t>conexión</w:t>
      </w:r>
      <w:r>
        <w:t xml:space="preserve"> con el, este a su vez </w:t>
      </w:r>
      <w:r w:rsidR="008611EE">
        <w:t>deberá</w:t>
      </w:r>
      <w:r>
        <w:t xml:space="preserve">́ de contar con </w:t>
      </w:r>
      <w:r w:rsidR="008611EE">
        <w:t>líneas</w:t>
      </w:r>
      <w:r>
        <w:t xml:space="preserve"> de mensajes protocolares y de estilo libre.</w:t>
      </w:r>
    </w:p>
    <w:p w:rsidR="008611EE" w:rsidRDefault="008611EE" w:rsidP="00011BB1"/>
    <w:p w:rsidR="00011BB1" w:rsidRDefault="00011BB1" w:rsidP="00011BB1">
      <w:r>
        <w:t xml:space="preserve">Un ejemplo de </w:t>
      </w:r>
      <w:r w:rsidR="008611EE">
        <w:t>conversación</w:t>
      </w:r>
      <w:r>
        <w:t xml:space="preserve"> </w:t>
      </w:r>
      <w:r w:rsidR="008611EE">
        <w:t>podría</w:t>
      </w:r>
      <w:r>
        <w:t xml:space="preserve"> ser el siguiente:</w:t>
      </w:r>
    </w:p>
    <w:p w:rsidR="008611EE" w:rsidRDefault="008611EE" w:rsidP="00011BB1"/>
    <w:p w:rsidR="00011BB1" w:rsidRDefault="00011BB1" w:rsidP="008611EE">
      <w:pPr>
        <w:ind w:firstLine="708"/>
      </w:pPr>
      <w:r>
        <w:t>• Chatbot: ¿</w:t>
      </w:r>
      <w:r w:rsidR="008611EE">
        <w:t>Cual</w:t>
      </w:r>
      <w:r>
        <w:t xml:space="preserve"> de nuestros servicios desea contratar?</w:t>
      </w:r>
    </w:p>
    <w:p w:rsidR="00011BB1" w:rsidRDefault="00011BB1" w:rsidP="008611EE">
      <w:pPr>
        <w:ind w:firstLine="708"/>
      </w:pPr>
      <w:r>
        <w:t>• Usuario: cable</w:t>
      </w:r>
    </w:p>
    <w:p w:rsidR="00011BB1" w:rsidRDefault="00011BB1" w:rsidP="008611EE">
      <w:pPr>
        <w:ind w:firstLine="708"/>
      </w:pPr>
      <w:r>
        <w:t>• Chatbot: Registrado, ¿Qué hay de internet?</w:t>
      </w:r>
    </w:p>
    <w:p w:rsidR="00011BB1" w:rsidRDefault="00011BB1" w:rsidP="008611EE">
      <w:pPr>
        <w:ind w:firstLine="708"/>
      </w:pPr>
      <w:r>
        <w:t>• Usuario: no</w:t>
      </w:r>
    </w:p>
    <w:p w:rsidR="00011BB1" w:rsidRDefault="00011BB1" w:rsidP="008611EE">
      <w:pPr>
        <w:ind w:firstLine="708"/>
      </w:pPr>
      <w:r>
        <w:t xml:space="preserve">• Chatbot: Entendido, ¿y </w:t>
      </w:r>
      <w:r w:rsidR="008611EE">
        <w:t>telefonía</w:t>
      </w:r>
      <w:r>
        <w:t>?</w:t>
      </w:r>
    </w:p>
    <w:p w:rsidR="00011BB1" w:rsidRDefault="00011BB1" w:rsidP="008611EE">
      <w:pPr>
        <w:ind w:firstLine="708"/>
      </w:pPr>
      <w:r>
        <w:t>• Usuario: si</w:t>
      </w:r>
    </w:p>
    <w:p w:rsidR="00011BB1" w:rsidRDefault="00011BB1" w:rsidP="008611EE">
      <w:pPr>
        <w:ind w:firstLine="708"/>
      </w:pPr>
      <w:r>
        <w:t>• Chatbot: Perfecto, ya he registrado sus servicios</w:t>
      </w:r>
    </w:p>
    <w:p w:rsidR="00011BB1" w:rsidRDefault="00011BB1" w:rsidP="00011BB1">
      <w:r>
        <w:t>(ejemplo rescatado del enunciado del problema desde USACH Virtual)</w:t>
      </w:r>
    </w:p>
    <w:p w:rsidR="008611EE" w:rsidRDefault="008611EE" w:rsidP="00011BB1"/>
    <w:p w:rsidR="008611EE" w:rsidRDefault="00EB5670" w:rsidP="008611EE">
      <w:r>
        <w:t>Al ser un lenguaje orientado a objetos se nos solicita el manejo de las características del usuario, para su posterior análisis.</w:t>
      </w:r>
    </w:p>
    <w:p w:rsidR="008611EE" w:rsidRDefault="008611EE" w:rsidP="00011BB1"/>
    <w:p w:rsidR="00CD1417" w:rsidRPr="00EE618A" w:rsidRDefault="008611EE" w:rsidP="00011BB1">
      <w:pPr>
        <w:rPr>
          <w:color w:val="000000" w:themeColor="text1"/>
          <w:sz w:val="32"/>
        </w:rPr>
      </w:pPr>
      <w:r>
        <w:t xml:space="preserve">La forma de programar, en comparación con </w:t>
      </w:r>
      <w:r w:rsidR="00EB5670">
        <w:t>los laboratorios</w:t>
      </w:r>
      <w:r>
        <w:t xml:space="preserve"> </w:t>
      </w:r>
      <w:r w:rsidR="00EB5670">
        <w:t>anteriores</w:t>
      </w:r>
      <w:r>
        <w:t xml:space="preserve"> es la implementación de un nuevo lenguaje, </w:t>
      </w:r>
      <w:r w:rsidR="00EB5670">
        <w:t>Ja</w:t>
      </w:r>
      <w:r w:rsidR="00914DCF">
        <w:t>va</w:t>
      </w:r>
      <w:r w:rsidR="00F87105">
        <w:t xml:space="preserve"> y otro paradigma, que contrasta en muchas cosas con los anteriormente vistos.</w:t>
      </w:r>
      <w:r w:rsidR="00CD1417">
        <w:br w:type="page"/>
      </w:r>
    </w:p>
    <w:p w:rsidR="00CD1417" w:rsidRDefault="00CD1417" w:rsidP="00EE618A">
      <w:pPr>
        <w:pStyle w:val="Ttulo2"/>
        <w:rPr>
          <w:b/>
          <w:color w:val="000000" w:themeColor="text1"/>
          <w:sz w:val="32"/>
        </w:rPr>
      </w:pPr>
      <w:bookmarkStart w:id="4" w:name="_Toc521708054"/>
      <w:r w:rsidRPr="00A07736">
        <w:rPr>
          <w:b/>
          <w:color w:val="000000" w:themeColor="text1"/>
          <w:sz w:val="32"/>
        </w:rPr>
        <w:lastRenderedPageBreak/>
        <w:t xml:space="preserve">Paradigma </w:t>
      </w:r>
      <w:r w:rsidR="00F87105">
        <w:rPr>
          <w:b/>
          <w:color w:val="000000" w:themeColor="text1"/>
          <w:sz w:val="32"/>
        </w:rPr>
        <w:t>orientado a objetos</w:t>
      </w:r>
      <w:bookmarkEnd w:id="4"/>
    </w:p>
    <w:p w:rsidR="00610E7D" w:rsidRDefault="00610E7D" w:rsidP="00610E7D"/>
    <w:p w:rsidR="00D9232E" w:rsidRDefault="00610E7D" w:rsidP="00F87105">
      <w:r>
        <w:t xml:space="preserve">El paradigma </w:t>
      </w:r>
      <w:r w:rsidR="00F87105">
        <w:t xml:space="preserve">esta organizado alrededor de </w:t>
      </w:r>
      <w:r w:rsidR="00F87105" w:rsidRPr="00F87105">
        <w:rPr>
          <w:b/>
          <w:color w:val="000000" w:themeColor="text1"/>
        </w:rPr>
        <w:t>objetos</w:t>
      </w:r>
      <w:r w:rsidR="00F87105">
        <w:t xml:space="preserve"> en lugar de acciones y </w:t>
      </w:r>
      <w:r w:rsidR="00F87105" w:rsidRPr="00F87105">
        <w:rPr>
          <w:b/>
        </w:rPr>
        <w:t>datos</w:t>
      </w:r>
      <w:r w:rsidR="00F87105">
        <w:t xml:space="preserve"> en lugar de lógica. </w:t>
      </w:r>
    </w:p>
    <w:p w:rsidR="00F87105" w:rsidRDefault="00F87105" w:rsidP="00F87105"/>
    <w:p w:rsidR="00F87105" w:rsidRDefault="00F87105" w:rsidP="00F87105">
      <w:r>
        <w:t xml:space="preserve">La programación orientada a objetos (POO) </w:t>
      </w:r>
      <w:r w:rsidRPr="00F87105">
        <w:t xml:space="preserve">ofrece elementos que facilitan el desarrollo </w:t>
      </w:r>
      <w:r>
        <w:t>de soluciones</w:t>
      </w:r>
      <w:r w:rsidRPr="00F87105">
        <w:t xml:space="preserve"> en aspectos tales como </w:t>
      </w:r>
      <w:proofErr w:type="spellStart"/>
      <w:r w:rsidRPr="00F87105">
        <w:t>modularización</w:t>
      </w:r>
      <w:proofErr w:type="spellEnd"/>
      <w:r w:rsidRPr="00F87105">
        <w:t xml:space="preserve">, reutilización de piezas de código (no </w:t>
      </w:r>
      <w:r>
        <w:t>copiar y pegar</w:t>
      </w:r>
      <w:r w:rsidRPr="00F87105">
        <w:t>) y encapsulamiento (ocultar el estado de los objetos)</w:t>
      </w:r>
      <w:r>
        <w:t>.</w:t>
      </w:r>
    </w:p>
    <w:p w:rsidR="00D9232E" w:rsidRDefault="00D9232E" w:rsidP="00610E7D"/>
    <w:p w:rsidR="00BB507D" w:rsidRDefault="00BB507D" w:rsidP="00610E7D">
      <w:r w:rsidRPr="00BB507D">
        <w:t xml:space="preserve">Existe un acuerdo acerca de qué características contempla la "orientación a objetos". </w:t>
      </w:r>
      <w:r>
        <w:t>A continuación, se dará una breve definición de algunas de las mas importantes.</w:t>
      </w:r>
    </w:p>
    <w:p w:rsidR="00BB507D" w:rsidRDefault="00BB507D" w:rsidP="00610E7D"/>
    <w:p w:rsidR="00BB507D" w:rsidRDefault="00BB507D" w:rsidP="00BB507D">
      <w:pPr>
        <w:rPr>
          <w:lang w:val="es-CL"/>
        </w:rPr>
      </w:pPr>
      <w:r w:rsidRPr="00BB507D">
        <w:rPr>
          <w:b/>
          <w:lang w:val="es-CL"/>
        </w:rPr>
        <w:t>Abstracción</w:t>
      </w:r>
      <w:r w:rsidRPr="00BB507D">
        <w:rPr>
          <w:lang w:val="es-CL"/>
        </w:rPr>
        <w:t xml:space="preserve">: 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El proceso de abstracción permite seleccionar las características relevantes dentro de un conjunto e identificar comportamientos comunes para definir nuevos tipos de entidades en el mundo real. </w:t>
      </w:r>
    </w:p>
    <w:p w:rsidR="00BB507D" w:rsidRPr="00BB507D" w:rsidRDefault="00BB507D" w:rsidP="00BB507D">
      <w:pPr>
        <w:rPr>
          <w:lang w:val="es-CL"/>
        </w:rPr>
      </w:pPr>
    </w:p>
    <w:p w:rsidR="00BB507D" w:rsidRDefault="00BB507D" w:rsidP="00BB507D">
      <w:pPr>
        <w:rPr>
          <w:lang w:val="es-CL"/>
        </w:rPr>
      </w:pPr>
      <w:r w:rsidRPr="00BB507D">
        <w:rPr>
          <w:b/>
          <w:lang w:val="es-CL"/>
        </w:rPr>
        <w:t>Encapsulamiento</w:t>
      </w:r>
      <w:r w:rsidRPr="00BB507D">
        <w:rPr>
          <w:lang w:val="es-CL"/>
        </w:rPr>
        <w:t xml:space="preserve">: significa reunir todos los elementos que pueden considerarse pertenecientes a una misma entidad, al mismo nivel de abstracción. Esto permite aumentar la cohesión de los componentes del sistema. </w:t>
      </w:r>
    </w:p>
    <w:p w:rsidR="00BB507D" w:rsidRPr="00BB507D" w:rsidRDefault="00BB507D" w:rsidP="00BB507D">
      <w:pPr>
        <w:rPr>
          <w:lang w:val="es-CL"/>
        </w:rPr>
      </w:pPr>
    </w:p>
    <w:p w:rsidR="00BB507D" w:rsidRDefault="00BB507D" w:rsidP="00BB507D">
      <w:pPr>
        <w:rPr>
          <w:lang w:val="es-CL"/>
        </w:rPr>
      </w:pPr>
      <w:r w:rsidRPr="00BB507D">
        <w:rPr>
          <w:b/>
          <w:lang w:val="es-CL"/>
        </w:rPr>
        <w:t>Modularidad</w:t>
      </w:r>
      <w:r w:rsidRPr="00BB507D">
        <w:rPr>
          <w:lang w:val="es-CL"/>
        </w:rPr>
        <w:t>: se denomina modularidad a la propiedad que permite subdividir una apl</w:t>
      </w:r>
      <w:r>
        <w:rPr>
          <w:lang w:val="es-CL"/>
        </w:rPr>
        <w:t xml:space="preserve">icación en partes más pequeñas, </w:t>
      </w:r>
      <w:r w:rsidRPr="00BB507D">
        <w:rPr>
          <w:lang w:val="es-CL"/>
        </w:rPr>
        <w:t xml:space="preserve">cada una de las cuales debe ser tan independiente como sea posible de la aplicación en sí y de las restantes partes. </w:t>
      </w:r>
    </w:p>
    <w:p w:rsidR="00BB507D" w:rsidRDefault="00BB507D" w:rsidP="00BB507D">
      <w:pPr>
        <w:rPr>
          <w:lang w:val="es-CL"/>
        </w:rPr>
      </w:pPr>
    </w:p>
    <w:p w:rsidR="00BB507D" w:rsidRDefault="00BB507D" w:rsidP="00BB507D">
      <w:pPr>
        <w:rPr>
          <w:lang w:val="es-CL"/>
        </w:rPr>
      </w:pPr>
      <w:r w:rsidRPr="00BB507D">
        <w:rPr>
          <w:b/>
          <w:lang w:val="es-CL"/>
        </w:rPr>
        <w:t>Polimorfismo</w:t>
      </w:r>
      <w:r w:rsidRPr="00BB507D">
        <w:rPr>
          <w:lang w:val="es-CL"/>
        </w:rPr>
        <w:t xml:space="preserve">: comportamientos diferentes, asociados a objetos distintos, pueden compartir el mismo nombre; al llamarlos por ese nombre se utilizará el comportamiento correspondiente al objeto que se esté usando. </w:t>
      </w:r>
    </w:p>
    <w:p w:rsidR="00BB507D" w:rsidRPr="00BB507D" w:rsidRDefault="00BB507D" w:rsidP="00BB507D">
      <w:pPr>
        <w:rPr>
          <w:lang w:val="es-CL"/>
        </w:rPr>
      </w:pPr>
    </w:p>
    <w:p w:rsidR="00BB507D" w:rsidRPr="00BB507D" w:rsidRDefault="00BB507D" w:rsidP="00BB507D">
      <w:pPr>
        <w:rPr>
          <w:lang w:val="es-CL"/>
        </w:rPr>
      </w:pPr>
      <w:r w:rsidRPr="00BB507D">
        <w:rPr>
          <w:b/>
          <w:lang w:val="es-CL"/>
        </w:rPr>
        <w:t>Herencia</w:t>
      </w:r>
      <w:r w:rsidRPr="00BB507D">
        <w:rPr>
          <w:lang w:val="es-CL"/>
        </w:rPr>
        <w:t xml:space="preserve">: las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w:t>
      </w:r>
    </w:p>
    <w:p w:rsidR="00D9232E" w:rsidRDefault="00D9232E" w:rsidP="00610E7D"/>
    <w:p w:rsidR="00D9232E" w:rsidRDefault="00D9232E" w:rsidP="00D9232E">
      <w:pPr>
        <w:keepNext/>
        <w:jc w:val="center"/>
      </w:pPr>
    </w:p>
    <w:p w:rsidR="00D9232E" w:rsidRDefault="00D9232E" w:rsidP="00610E7D"/>
    <w:p w:rsidR="00AE1CBF" w:rsidRDefault="00610E7D" w:rsidP="00CE2B41">
      <w:r>
        <w:br w:type="page"/>
      </w:r>
    </w:p>
    <w:p w:rsidR="000B5894" w:rsidRDefault="00AE1CBF" w:rsidP="00EE618A">
      <w:pPr>
        <w:pStyle w:val="Ttulo2"/>
        <w:rPr>
          <w:b/>
          <w:color w:val="000000" w:themeColor="text1"/>
          <w:sz w:val="32"/>
        </w:rPr>
      </w:pPr>
      <w:bookmarkStart w:id="5" w:name="_Toc521708055"/>
      <w:r w:rsidRPr="00A07736">
        <w:rPr>
          <w:b/>
          <w:color w:val="000000" w:themeColor="text1"/>
          <w:sz w:val="32"/>
        </w:rPr>
        <w:lastRenderedPageBreak/>
        <w:t>Análisis del problema</w:t>
      </w:r>
      <w:bookmarkEnd w:id="5"/>
    </w:p>
    <w:p w:rsidR="00D9232E" w:rsidRDefault="00D9232E" w:rsidP="00D9232E"/>
    <w:p w:rsidR="00D9232E" w:rsidRDefault="00AC1944" w:rsidP="00D9232E">
      <w:r>
        <w:t>El desafío es implementar nuestro ya conocido chatbot en base a Java con las herramientas que nos entrega JDK 8 sin la adición de nuevas librerías.</w:t>
      </w:r>
    </w:p>
    <w:p w:rsidR="00AD4408" w:rsidRDefault="00AD4408" w:rsidP="00D9232E"/>
    <w:p w:rsidR="002910A5" w:rsidRDefault="00AD161E" w:rsidP="00EF11B5">
      <w:r>
        <w:t>Para el desarrollo de las entidades que serán involucradas en el programa se exige el manejo de estas mediante el uso de clases, para así tener estas entidades encapsuladas en objetos que serán mas fáciles de manejar durante el programa.</w:t>
      </w:r>
    </w:p>
    <w:p w:rsidR="00AD161E" w:rsidRDefault="00AD161E" w:rsidP="00EF11B5"/>
    <w:p w:rsidR="00AD161E" w:rsidRDefault="00AD161E" w:rsidP="00EF11B5">
      <w:r>
        <w:t>En si el problema es exactamente el mismo que los anteriores laboratorios, en este nos facilitan el uso de variables y clases, por lo que la dificultad no debería de ser mayor a los anteriores, pero, para lograr un uso optimo y adecuado de estos elementos se requiere poder comprender el paradigma en el cual se esta trabajando y sobretodo la programación orientada a objetos.</w:t>
      </w:r>
    </w:p>
    <w:p w:rsidR="00AD161E" w:rsidRDefault="00AD161E" w:rsidP="00EF11B5"/>
    <w:p w:rsidR="00EA43DB" w:rsidRDefault="00FB0725" w:rsidP="00EF11B5">
      <w:r>
        <w:t xml:space="preserve">La seed le otorgara a nuestra entidad chatbot un estado de animo </w:t>
      </w:r>
      <w:proofErr w:type="spellStart"/>
      <w:r>
        <w:t>pseudo</w:t>
      </w:r>
      <w:proofErr w:type="spellEnd"/>
      <w:r>
        <w:t xml:space="preserve">-aleatorio </w:t>
      </w:r>
      <w:r w:rsidR="00EA43DB">
        <w:t>que cambiara los parámetros y la instanciación del objeto de nuestra IA, entregando un abanico de posibles respuestas distinto dependiendo de la seed ingresada por el usuario.</w:t>
      </w:r>
    </w:p>
    <w:p w:rsidR="00EA43DB" w:rsidRDefault="00EA43DB" w:rsidP="00EF11B5"/>
    <w:p w:rsidR="00AD161E" w:rsidRDefault="00EA43DB" w:rsidP="00EF11B5">
      <w:r>
        <w:t xml:space="preserve">En el problema la conversación fluye por medio de la consola (o el medio por donde se este ejecutando el programa) con el usuario ingresando datos por pantalla. Para definir las funcionalidades del chatbot se crea un método por el cual se diferenciarán las funciones con el dialogo normal, esta característica es agregando </w:t>
      </w:r>
      <w:proofErr w:type="gramStart"/>
      <w:r>
        <w:t>un ”</w:t>
      </w:r>
      <w:proofErr w:type="gramEnd"/>
      <w:r>
        <w:t>!” antes de la palabra (ej. !</w:t>
      </w:r>
      <w:proofErr w:type="spellStart"/>
      <w:r>
        <w:t>beginDialog</w:t>
      </w:r>
      <w:proofErr w:type="spellEnd"/>
      <w:r w:rsidR="00E809D5">
        <w:t xml:space="preserve">). De las funciones que se tienen que implementar, un par de estas se implementan de forma similar, o utilizando casi las mismas librerías como </w:t>
      </w:r>
      <w:proofErr w:type="gramStart"/>
      <w:r w:rsidR="00E809D5">
        <w:t>son !</w:t>
      </w:r>
      <w:proofErr w:type="spellStart"/>
      <w:r w:rsidR="00E809D5">
        <w:t>saveLog</w:t>
      </w:r>
      <w:proofErr w:type="spellEnd"/>
      <w:proofErr w:type="gramEnd"/>
      <w:r w:rsidR="00E809D5">
        <w:t xml:space="preserve"> y !</w:t>
      </w:r>
      <w:proofErr w:type="spellStart"/>
      <w:r w:rsidR="00E809D5">
        <w:t>loadLog</w:t>
      </w:r>
      <w:proofErr w:type="spellEnd"/>
      <w:r w:rsidR="00E809D5">
        <w:t xml:space="preserve">, ambas requieren manejo de archivos, el resto solo </w:t>
      </w:r>
      <w:r w:rsidR="00F84FF7">
        <w:t>interactúa</w:t>
      </w:r>
      <w:r w:rsidR="00E809D5">
        <w:t xml:space="preserve"> con los objetos presentes dentro del paquete.</w:t>
      </w:r>
    </w:p>
    <w:p w:rsidR="00E809D5" w:rsidRDefault="00E809D5" w:rsidP="00EF11B5"/>
    <w:p w:rsidR="00E809D5" w:rsidRDefault="00E809D5" w:rsidP="00EF11B5">
      <w:r>
        <w:t xml:space="preserve">El </w:t>
      </w:r>
      <w:r w:rsidR="00F84FF7">
        <w:t>desafío</w:t>
      </w:r>
      <w:r>
        <w:t xml:space="preserve"> es crear la </w:t>
      </w:r>
      <w:r w:rsidR="00F84FF7">
        <w:t>interacción</w:t>
      </w:r>
      <w:r>
        <w:t xml:space="preserve"> </w:t>
      </w:r>
      <w:proofErr w:type="spellStart"/>
      <w:r>
        <w:t>bot-user</w:t>
      </w:r>
      <w:proofErr w:type="spellEnd"/>
      <w:r>
        <w:t xml:space="preserve"> sin el uso de estas funciones, buscando frases claves para el buen uso de las respuestas que el </w:t>
      </w:r>
      <w:proofErr w:type="spellStart"/>
      <w:r>
        <w:t>bot</w:t>
      </w:r>
      <w:proofErr w:type="spellEnd"/>
      <w:r>
        <w:t xml:space="preserve"> nos puede ofrecer</w:t>
      </w:r>
      <w:r w:rsidR="00F84FF7">
        <w:t>.</w:t>
      </w:r>
    </w:p>
    <w:p w:rsidR="00FC348B" w:rsidRDefault="00FC348B" w:rsidP="00EF11B5"/>
    <w:p w:rsidR="00EF11B5" w:rsidRDefault="00EF11B5" w:rsidP="00EF11B5"/>
    <w:p w:rsidR="00EF11B5" w:rsidRDefault="00EF11B5" w:rsidP="00EF11B5"/>
    <w:p w:rsidR="000B5894" w:rsidRDefault="00D9232E">
      <w:r>
        <w:br w:type="page"/>
      </w:r>
    </w:p>
    <w:p w:rsidR="00DB0ED8" w:rsidRPr="00EE618A" w:rsidRDefault="000B5894" w:rsidP="00EE618A">
      <w:pPr>
        <w:pStyle w:val="Ttulo2"/>
        <w:rPr>
          <w:b/>
          <w:color w:val="000000" w:themeColor="text1"/>
          <w:sz w:val="32"/>
        </w:rPr>
      </w:pPr>
      <w:bookmarkStart w:id="6" w:name="_Toc521708056"/>
      <w:r>
        <w:rPr>
          <w:b/>
          <w:color w:val="000000" w:themeColor="text1"/>
          <w:sz w:val="32"/>
        </w:rPr>
        <w:lastRenderedPageBreak/>
        <w:t>Diseño y aspectos de implementación de la solución</w:t>
      </w:r>
      <w:bookmarkEnd w:id="6"/>
      <w:r w:rsidR="00B03902">
        <w:t xml:space="preserve"> </w:t>
      </w:r>
    </w:p>
    <w:p w:rsidR="00DB0ED8" w:rsidRDefault="00DB0ED8" w:rsidP="000B5894"/>
    <w:p w:rsidR="00AA43E2" w:rsidRDefault="00843451" w:rsidP="00AA43E2">
      <w:r>
        <w:t xml:space="preserve">Primero se entregarán los diagramas de clases, el inicial y el final, se </w:t>
      </w:r>
      <w:r w:rsidR="00E55F0A">
        <w:t>notarán</w:t>
      </w:r>
      <w:r>
        <w:t xml:space="preserve"> pequeños cambios en ambos: </w:t>
      </w:r>
    </w:p>
    <w:p w:rsidR="00A225CE" w:rsidRDefault="00A225CE" w:rsidP="00AA43E2"/>
    <w:p w:rsidR="00A225CE" w:rsidRPr="00A225CE" w:rsidRDefault="00A225CE" w:rsidP="00AA43E2">
      <w:pPr>
        <w:rPr>
          <w:b/>
        </w:rPr>
      </w:pPr>
      <w:r w:rsidRPr="00A225CE">
        <w:rPr>
          <w:b/>
        </w:rPr>
        <w:t>Primer diagrama:</w:t>
      </w:r>
    </w:p>
    <w:p w:rsidR="00A225CE" w:rsidRDefault="00A225CE" w:rsidP="00A225CE">
      <w:pPr>
        <w:jc w:val="center"/>
      </w:pPr>
      <w:r>
        <w:rPr>
          <w:noProof/>
        </w:rPr>
        <w:drawing>
          <wp:inline distT="0" distB="0" distL="0" distR="0" wp14:anchorId="6AC977E9" wp14:editId="4E0A0A0C">
            <wp:extent cx="5500608" cy="520995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5536619" cy="5244062"/>
                    </a:xfrm>
                    <a:prstGeom prst="rect">
                      <a:avLst/>
                    </a:prstGeom>
                  </pic:spPr>
                </pic:pic>
              </a:graphicData>
            </a:graphic>
          </wp:inline>
        </w:drawing>
      </w:r>
    </w:p>
    <w:p w:rsidR="00843451" w:rsidRDefault="00843451" w:rsidP="00AA43E2"/>
    <w:p w:rsidR="00A225CE" w:rsidRDefault="00A225CE" w:rsidP="00AA43E2"/>
    <w:p w:rsidR="00A225CE" w:rsidRDefault="00A225CE" w:rsidP="00AA43E2"/>
    <w:p w:rsidR="00A225CE" w:rsidRDefault="00A225CE" w:rsidP="00AA43E2"/>
    <w:p w:rsidR="00A225CE" w:rsidRDefault="00A225CE" w:rsidP="00AA43E2"/>
    <w:p w:rsidR="00A225CE" w:rsidRDefault="00A225CE" w:rsidP="00AA43E2"/>
    <w:p w:rsidR="00A225CE" w:rsidRDefault="00A225CE" w:rsidP="00AA43E2"/>
    <w:p w:rsidR="00A225CE" w:rsidRDefault="00A225CE" w:rsidP="00AA43E2"/>
    <w:p w:rsidR="00A225CE" w:rsidRDefault="00A225CE" w:rsidP="00AA43E2"/>
    <w:p w:rsidR="00A225CE" w:rsidRDefault="00A225CE" w:rsidP="00AA43E2"/>
    <w:p w:rsidR="00A225CE" w:rsidRPr="00A225CE" w:rsidRDefault="00A225CE" w:rsidP="00AA43E2">
      <w:pPr>
        <w:rPr>
          <w:b/>
        </w:rPr>
      </w:pPr>
      <w:r w:rsidRPr="00A225CE">
        <w:rPr>
          <w:b/>
        </w:rPr>
        <w:lastRenderedPageBreak/>
        <w:t>Segundo Diagrama:</w:t>
      </w:r>
    </w:p>
    <w:p w:rsidR="00843451" w:rsidRDefault="00A225CE" w:rsidP="00A225CE">
      <w:pPr>
        <w:jc w:val="center"/>
      </w:pPr>
      <w:r>
        <w:rPr>
          <w:noProof/>
        </w:rPr>
        <w:drawing>
          <wp:inline distT="0" distB="0" distL="0" distR="0">
            <wp:extent cx="5504400" cy="50572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504400" cy="5057222"/>
                    </a:xfrm>
                    <a:prstGeom prst="rect">
                      <a:avLst/>
                    </a:prstGeom>
                  </pic:spPr>
                </pic:pic>
              </a:graphicData>
            </a:graphic>
          </wp:inline>
        </w:drawing>
      </w:r>
    </w:p>
    <w:p w:rsidR="00A225CE" w:rsidRDefault="00A225CE" w:rsidP="00A225CE">
      <w:pPr>
        <w:jc w:val="center"/>
      </w:pPr>
    </w:p>
    <w:p w:rsidR="00E55F0A" w:rsidRDefault="00A225CE" w:rsidP="000B5894">
      <w:r>
        <w:t xml:space="preserve">Como se puede apreciar, </w:t>
      </w:r>
      <w:r w:rsidR="00E55F0A">
        <w:t xml:space="preserve">el diseño consta de la clase principal </w:t>
      </w:r>
      <w:proofErr w:type="spellStart"/>
      <w:r w:rsidR="00E55F0A">
        <w:t>Main</w:t>
      </w:r>
      <w:proofErr w:type="spellEnd"/>
      <w:r w:rsidR="00E55F0A">
        <w:t>, donde se verán todas las interacciones usuario-</w:t>
      </w:r>
      <w:proofErr w:type="spellStart"/>
      <w:r w:rsidR="00E55F0A">
        <w:t>bot</w:t>
      </w:r>
      <w:proofErr w:type="spellEnd"/>
      <w:r w:rsidR="00E55F0A">
        <w:t xml:space="preserve">, donde se almacena el Log de la conversación que corresponderá a un </w:t>
      </w:r>
      <w:proofErr w:type="spellStart"/>
      <w:r w:rsidR="00E55F0A">
        <w:t>arraylist</w:t>
      </w:r>
      <w:proofErr w:type="spellEnd"/>
      <w:r w:rsidR="00E55F0A">
        <w:t xml:space="preserve"> de objetos Log que incluirán lo necesario para su análisis.</w:t>
      </w:r>
    </w:p>
    <w:p w:rsidR="00E55F0A" w:rsidRDefault="00E55F0A" w:rsidP="000B5894"/>
    <w:p w:rsidR="007512A6" w:rsidRDefault="00E55F0A" w:rsidP="000B5894">
      <w:r>
        <w:t xml:space="preserve">La clase </w:t>
      </w:r>
      <w:proofErr w:type="spellStart"/>
      <w:r>
        <w:t>Utiles</w:t>
      </w:r>
      <w:proofErr w:type="spellEnd"/>
      <w:r>
        <w:t xml:space="preserve"> tendrá métodos </w:t>
      </w:r>
      <w:proofErr w:type="spellStart"/>
      <w:r>
        <w:t>Static</w:t>
      </w:r>
      <w:proofErr w:type="spellEnd"/>
      <w:r>
        <w:t xml:space="preserve"> que usará </w:t>
      </w:r>
      <w:proofErr w:type="spellStart"/>
      <w:r>
        <w:t>Main</w:t>
      </w:r>
      <w:proofErr w:type="spellEnd"/>
      <w:r>
        <w:t xml:space="preserve"> para </w:t>
      </w:r>
      <w:r w:rsidR="007512A6">
        <w:t>el manejo de archivos, será como una librería de funciones.</w:t>
      </w:r>
    </w:p>
    <w:p w:rsidR="007512A6" w:rsidRDefault="007512A6" w:rsidP="000B5894"/>
    <w:p w:rsidR="007512A6" w:rsidRDefault="007512A6" w:rsidP="000B5894">
      <w:r>
        <w:t xml:space="preserve">Tanto la clase Chatbot como Log posee los métodos para obtener sus datos, los </w:t>
      </w:r>
      <w:proofErr w:type="spellStart"/>
      <w:proofErr w:type="gramStart"/>
      <w:r>
        <w:t>get</w:t>
      </w:r>
      <w:proofErr w:type="spellEnd"/>
      <w:r>
        <w:t>(</w:t>
      </w:r>
      <w:proofErr w:type="gramEnd"/>
      <w:r>
        <w:t xml:space="preserve">), </w:t>
      </w:r>
      <w:proofErr w:type="spellStart"/>
      <w:r>
        <w:t>asi</w:t>
      </w:r>
      <w:proofErr w:type="spellEnd"/>
      <w:r>
        <w:t xml:space="preserve"> el manejo de objetos se facilita un montón y le quita peso a la clase </w:t>
      </w:r>
      <w:proofErr w:type="spellStart"/>
      <w:r>
        <w:t>Main</w:t>
      </w:r>
      <w:proofErr w:type="spellEnd"/>
      <w:r>
        <w:t>.</w:t>
      </w:r>
    </w:p>
    <w:p w:rsidR="007512A6" w:rsidRDefault="007512A6" w:rsidP="000B5894"/>
    <w:p w:rsidR="00AC3577" w:rsidRDefault="007512A6" w:rsidP="000B5894">
      <w:r>
        <w:t>Se usaron las librerías incluidas en JDK 8 sin la adición de extras.</w:t>
      </w:r>
      <w:r w:rsidR="002D3D64">
        <w:br w:type="page"/>
      </w:r>
    </w:p>
    <w:p w:rsidR="00DB0ED8" w:rsidRDefault="00B03902" w:rsidP="00B03902">
      <w:pPr>
        <w:pStyle w:val="Ttulo2"/>
        <w:rPr>
          <w:b/>
          <w:color w:val="000000" w:themeColor="text1"/>
          <w:sz w:val="32"/>
        </w:rPr>
      </w:pPr>
      <w:bookmarkStart w:id="7" w:name="_Toc521708057"/>
      <w:r>
        <w:rPr>
          <w:b/>
          <w:color w:val="000000" w:themeColor="text1"/>
          <w:sz w:val="32"/>
        </w:rPr>
        <w:lastRenderedPageBreak/>
        <w:t>Resultados</w:t>
      </w:r>
      <w:bookmarkEnd w:id="7"/>
    </w:p>
    <w:p w:rsidR="002D3D64" w:rsidRDefault="002D3D64" w:rsidP="002D3D64"/>
    <w:p w:rsidR="00B03902" w:rsidRDefault="007512A6" w:rsidP="00B03902">
      <w:r>
        <w:t xml:space="preserve">Los resultados, de la misma forma que en los laboratorios anteriores, no son los deseados puesto que se logra una conversación muy limitada entre </w:t>
      </w:r>
      <w:proofErr w:type="spellStart"/>
      <w:r>
        <w:t>bot</w:t>
      </w:r>
      <w:proofErr w:type="spellEnd"/>
      <w:r>
        <w:t xml:space="preserve"> y usuario, limitándose a un par de preguntas y respuestas.</w:t>
      </w:r>
    </w:p>
    <w:p w:rsidR="007512A6" w:rsidRDefault="007512A6" w:rsidP="00B03902"/>
    <w:p w:rsidR="007512A6" w:rsidRDefault="007512A6" w:rsidP="00B03902">
      <w:r>
        <w:rPr>
          <w:noProof/>
        </w:rPr>
        <w:drawing>
          <wp:inline distT="0" distB="0" distL="0" distR="0">
            <wp:extent cx="5612130" cy="1266825"/>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8-10 a la(s) 23.09.2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266825"/>
                    </a:xfrm>
                    <a:prstGeom prst="rect">
                      <a:avLst/>
                    </a:prstGeom>
                  </pic:spPr>
                </pic:pic>
              </a:graphicData>
            </a:graphic>
          </wp:inline>
        </w:drawing>
      </w:r>
    </w:p>
    <w:p w:rsidR="007512A6" w:rsidRDefault="007512A6" w:rsidP="00B03902"/>
    <w:p w:rsidR="007512A6" w:rsidRDefault="007512A6" w:rsidP="00B03902">
      <w:r>
        <w:t>La conversación lo logra ser natural pero las funciones funcionan bien, limitando lo que deben de limitar y logrando lo esperado.</w:t>
      </w:r>
    </w:p>
    <w:p w:rsidR="007512A6" w:rsidRDefault="007512A6" w:rsidP="00B03902"/>
    <w:p w:rsidR="007512A6" w:rsidRDefault="007512A6" w:rsidP="00B03902">
      <w:r>
        <w:t>De los casos prueba que se hicieron, casi el 50% terminaron en error, por la mala escritura del archivo para cargar o porque el chatbot no terminaba ideas y se perdía el hilo de la conversación, con un par de ejemplos se logro lo deseado.</w:t>
      </w:r>
    </w:p>
    <w:p w:rsidR="007512A6" w:rsidRDefault="007512A6" w:rsidP="00B03902"/>
    <w:p w:rsidR="007512A6" w:rsidRDefault="007512A6" w:rsidP="00B03902">
      <w:r>
        <w:t>La no obtención de resultados esperados solo se justifica con la poca investigación realizada por parte del alumno, estando los contenidos no se logro lo deseado.</w:t>
      </w:r>
    </w:p>
    <w:p w:rsidR="007512A6" w:rsidRDefault="007512A6" w:rsidP="00B03902"/>
    <w:p w:rsidR="007512A6" w:rsidRDefault="007512A6" w:rsidP="00B03902"/>
    <w:p w:rsidR="000B5894" w:rsidRDefault="0015704A" w:rsidP="0015704A">
      <w:pPr>
        <w:pStyle w:val="Ttulo2"/>
        <w:rPr>
          <w:b/>
          <w:color w:val="000000" w:themeColor="text1"/>
          <w:sz w:val="32"/>
        </w:rPr>
      </w:pPr>
      <w:bookmarkStart w:id="8" w:name="_Toc521708058"/>
      <w:r>
        <w:rPr>
          <w:b/>
          <w:color w:val="000000" w:themeColor="text1"/>
          <w:sz w:val="32"/>
        </w:rPr>
        <w:t>Conclusiones</w:t>
      </w:r>
      <w:bookmarkEnd w:id="8"/>
    </w:p>
    <w:p w:rsidR="00C205B4" w:rsidRDefault="00C205B4" w:rsidP="00C205B4"/>
    <w:p w:rsidR="00C205B4" w:rsidRDefault="003112F9" w:rsidP="00C205B4">
      <w:r>
        <w:t xml:space="preserve">Como el paradigma orientado a objetos no es sencillo de ver y tiene muchos elementos abstractos, costo generar la idea de los diagramas y código en general, logrando un chatbot limitado, pero “eficiente” en lo especifico. </w:t>
      </w:r>
    </w:p>
    <w:p w:rsidR="003112F9" w:rsidRDefault="003112F9" w:rsidP="00C205B4"/>
    <w:p w:rsidR="003112F9" w:rsidRDefault="003112F9" w:rsidP="00C205B4">
      <w:r>
        <w:t>Las limitaciones se debieron a las pocas posibilidades de respuesta creadas para el chatbot, siendo posible responder solo a 4 preguntas dichas por el usuario, falta imaginación para lograr lo cometido.</w:t>
      </w:r>
    </w:p>
    <w:p w:rsidR="00885407" w:rsidRDefault="00885407" w:rsidP="00C205B4"/>
    <w:p w:rsidR="00885407" w:rsidRDefault="00885407" w:rsidP="00C205B4">
      <w:r>
        <w:t xml:space="preserve">En este laboratorio, al igual que el anterior, no termino conforme con el resultado final, siento que se pudo haber implementado de mejor forma, pero la comprensión del paradigma y como dirigir la programación fue la que termino retrasando el desarrollo correcto de este laboratorio. </w:t>
      </w:r>
    </w:p>
    <w:p w:rsidR="00885407" w:rsidRDefault="00885407" w:rsidP="00C205B4"/>
    <w:p w:rsidR="007512A6" w:rsidRPr="00C205B4" w:rsidRDefault="00885407" w:rsidP="00C205B4">
      <w:r>
        <w:t xml:space="preserve">Comparando este paradigma con el anteriormente tratado, </w:t>
      </w:r>
      <w:r w:rsidR="003112F9">
        <w:t xml:space="preserve">me resulto mas cómodo puesto que ya se veía la existencia de variables editables, (de lo cual siempre me quejare </w:t>
      </w:r>
      <w:r w:rsidR="003112F9">
        <w:lastRenderedPageBreak/>
        <w:t>de los anteriores) pero a su vez se solicitaba algo un poco mas complejo que los anteriores puesto que el alcance de la POO es mucho mayor.</w:t>
      </w:r>
    </w:p>
    <w:p w:rsidR="000B5894" w:rsidRPr="00AE1CBF" w:rsidRDefault="000B5894" w:rsidP="000B5894"/>
    <w:p w:rsidR="00CE2B41" w:rsidRPr="00E81550" w:rsidRDefault="007B4E1E" w:rsidP="007B4E1E">
      <w:pPr>
        <w:pStyle w:val="Ttulo2"/>
        <w:rPr>
          <w:b/>
          <w:color w:val="000000" w:themeColor="text1"/>
          <w:sz w:val="32"/>
        </w:rPr>
      </w:pPr>
      <w:bookmarkStart w:id="9" w:name="_Toc521708059"/>
      <w:r w:rsidRPr="00E81550">
        <w:rPr>
          <w:b/>
          <w:color w:val="000000" w:themeColor="text1"/>
          <w:sz w:val="32"/>
        </w:rPr>
        <w:t>Referencias</w:t>
      </w:r>
      <w:bookmarkEnd w:id="9"/>
    </w:p>
    <w:p w:rsidR="007B4E1E" w:rsidRDefault="007B4E1E" w:rsidP="007B4E1E"/>
    <w:p w:rsidR="00BB0E5D" w:rsidRDefault="00972C7A" w:rsidP="00D9232E">
      <w:pPr>
        <w:pStyle w:val="Prrafodelista"/>
        <w:numPr>
          <w:ilvl w:val="0"/>
          <w:numId w:val="8"/>
        </w:numPr>
      </w:pPr>
      <w:hyperlink r:id="rId12" w:history="1">
        <w:r w:rsidR="00D9232E" w:rsidRPr="006D05E8">
          <w:rPr>
            <w:rStyle w:val="Hipervnculo"/>
          </w:rPr>
          <w:t>http://rockeromaniaco.blogspot.es/1408916012/paradigmas-de-programacion/</w:t>
        </w:r>
      </w:hyperlink>
    </w:p>
    <w:p w:rsidR="00EF11B5" w:rsidRDefault="00EF11B5" w:rsidP="00051CB8">
      <w:pPr>
        <w:pStyle w:val="Prrafodelista"/>
        <w:numPr>
          <w:ilvl w:val="0"/>
          <w:numId w:val="8"/>
        </w:numPr>
      </w:pPr>
      <w:proofErr w:type="spellStart"/>
      <w:r>
        <w:t>PPTs</w:t>
      </w:r>
      <w:proofErr w:type="spellEnd"/>
      <w:r>
        <w:t xml:space="preserve"> de la clase, </w:t>
      </w:r>
      <w:hyperlink r:id="rId13" w:history="1">
        <w:r w:rsidRPr="006D05E8">
          <w:rPr>
            <w:rStyle w:val="Hipervnculo"/>
          </w:rPr>
          <w:t>https://www.udesantiagovirtual.cl/wp/</w:t>
        </w:r>
      </w:hyperlink>
    </w:p>
    <w:p w:rsidR="00051CB8" w:rsidRDefault="00972C7A" w:rsidP="00051CB8">
      <w:pPr>
        <w:pStyle w:val="Prrafodelista"/>
        <w:numPr>
          <w:ilvl w:val="0"/>
          <w:numId w:val="8"/>
        </w:numPr>
      </w:pPr>
      <w:hyperlink r:id="rId14" w:history="1">
        <w:r w:rsidR="00051CB8" w:rsidRPr="006D05E8">
          <w:rPr>
            <w:rStyle w:val="Hipervnculo"/>
          </w:rPr>
          <w:t>http://cs.lmu.edu/~ray/notes/paradigms/</w:t>
        </w:r>
      </w:hyperlink>
    </w:p>
    <w:p w:rsidR="00051CB8" w:rsidRPr="00F3442C" w:rsidRDefault="00972C7A" w:rsidP="00051CB8">
      <w:pPr>
        <w:pStyle w:val="Prrafodelista"/>
        <w:numPr>
          <w:ilvl w:val="0"/>
          <w:numId w:val="8"/>
        </w:numPr>
        <w:rPr>
          <w:rStyle w:val="Hipervnculo"/>
          <w:color w:val="auto"/>
          <w:u w:val="none"/>
        </w:rPr>
      </w:pPr>
      <w:hyperlink r:id="rId15" w:history="1">
        <w:r w:rsidR="00051CB8" w:rsidRPr="006D05E8">
          <w:rPr>
            <w:rStyle w:val="Hipervnculo"/>
          </w:rPr>
          <w:t>https://users.dcc.uchile.cl/~bebustos/apuntes/cc30a/TDA/</w:t>
        </w:r>
      </w:hyperlink>
    </w:p>
    <w:p w:rsidR="00F3442C" w:rsidRDefault="00F3442C" w:rsidP="00F3442C">
      <w:pPr>
        <w:pStyle w:val="Prrafodelista"/>
        <w:numPr>
          <w:ilvl w:val="0"/>
          <w:numId w:val="8"/>
        </w:numPr>
      </w:pPr>
      <w:hyperlink r:id="rId16" w:history="1">
        <w:r w:rsidRPr="00D03F5D">
          <w:rPr>
            <w:rStyle w:val="Hipervnculo"/>
          </w:rPr>
          <w:t>https://es.wikibooks.org/wiki/Programaci%C3%B3n_Orientada_a_Objetos/Caracter%C3%ADsticas_de_la_POO</w:t>
        </w:r>
      </w:hyperlink>
    </w:p>
    <w:p w:rsidR="00F3442C" w:rsidRDefault="00AC1944" w:rsidP="00AC1944">
      <w:pPr>
        <w:pStyle w:val="Prrafodelista"/>
        <w:numPr>
          <w:ilvl w:val="0"/>
          <w:numId w:val="8"/>
        </w:numPr>
      </w:pPr>
      <w:hyperlink r:id="rId17" w:history="1">
        <w:r w:rsidRPr="00D03F5D">
          <w:rPr>
            <w:rStyle w:val="Hipervnculo"/>
          </w:rPr>
          <w:t>https://medium.com/@richardeng/a-simple-explanation-of-oop-46a156581214</w:t>
        </w:r>
      </w:hyperlink>
    </w:p>
    <w:p w:rsidR="00E81550" w:rsidRPr="007B4E1E" w:rsidRDefault="00E81550" w:rsidP="00E81550"/>
    <w:sectPr w:rsidR="00E81550" w:rsidRPr="007B4E1E" w:rsidSect="00094F5F">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C7A" w:rsidRDefault="00972C7A" w:rsidP="00094F5F">
      <w:r>
        <w:separator/>
      </w:r>
    </w:p>
  </w:endnote>
  <w:endnote w:type="continuationSeparator" w:id="0">
    <w:p w:rsidR="00972C7A" w:rsidRDefault="00972C7A" w:rsidP="00094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F5F" w:rsidRPr="00A07736" w:rsidRDefault="00094F5F">
    <w:pPr>
      <w:pStyle w:val="Piedepgina"/>
      <w:jc w:val="right"/>
      <w:rPr>
        <w:color w:val="000000" w:themeColor="text1"/>
      </w:rPr>
    </w:pPr>
    <w:r w:rsidRPr="00A07736">
      <w:rPr>
        <w:color w:val="000000" w:themeColor="text1"/>
        <w:sz w:val="20"/>
        <w:szCs w:val="20"/>
      </w:rPr>
      <w:t xml:space="preserve"> Paradigmas de programación | pág. </w:t>
    </w:r>
    <w:r w:rsidRPr="00A07736">
      <w:rPr>
        <w:color w:val="000000" w:themeColor="text1"/>
        <w:sz w:val="20"/>
        <w:szCs w:val="20"/>
      </w:rPr>
      <w:fldChar w:fldCharType="begin"/>
    </w:r>
    <w:r w:rsidRPr="00A07736">
      <w:rPr>
        <w:color w:val="000000" w:themeColor="text1"/>
        <w:sz w:val="20"/>
        <w:szCs w:val="20"/>
      </w:rPr>
      <w:instrText>PAGE  \* Arabic</w:instrText>
    </w:r>
    <w:r w:rsidRPr="00A07736">
      <w:rPr>
        <w:color w:val="000000" w:themeColor="text1"/>
        <w:sz w:val="20"/>
        <w:szCs w:val="20"/>
      </w:rPr>
      <w:fldChar w:fldCharType="separate"/>
    </w:r>
    <w:r w:rsidRPr="00A07736">
      <w:rPr>
        <w:color w:val="000000" w:themeColor="text1"/>
        <w:sz w:val="20"/>
        <w:szCs w:val="20"/>
      </w:rPr>
      <w:t>1</w:t>
    </w:r>
    <w:r w:rsidRPr="00A07736">
      <w:rPr>
        <w:color w:val="000000" w:themeColor="text1"/>
        <w:sz w:val="20"/>
        <w:szCs w:val="20"/>
      </w:rPr>
      <w:fldChar w:fldCharType="end"/>
    </w:r>
  </w:p>
  <w:p w:rsidR="00094F5F" w:rsidRDefault="00094F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C7A" w:rsidRDefault="00972C7A" w:rsidP="00094F5F">
      <w:r>
        <w:separator/>
      </w:r>
    </w:p>
  </w:footnote>
  <w:footnote w:type="continuationSeparator" w:id="0">
    <w:p w:rsidR="00972C7A" w:rsidRDefault="00972C7A" w:rsidP="00094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55AB"/>
    <w:multiLevelType w:val="hybridMultilevel"/>
    <w:tmpl w:val="A0C2D566"/>
    <w:lvl w:ilvl="0" w:tplc="040A0009">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3A3767E"/>
    <w:multiLevelType w:val="hybridMultilevel"/>
    <w:tmpl w:val="FE5499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E142D59"/>
    <w:multiLevelType w:val="hybridMultilevel"/>
    <w:tmpl w:val="D7D498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7714585"/>
    <w:multiLevelType w:val="hybridMultilevel"/>
    <w:tmpl w:val="7542C58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5467175"/>
    <w:multiLevelType w:val="hybridMultilevel"/>
    <w:tmpl w:val="CF266CA8"/>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F3C77"/>
    <w:multiLevelType w:val="hybridMultilevel"/>
    <w:tmpl w:val="1DD01B4E"/>
    <w:lvl w:ilvl="0" w:tplc="05B69AB6">
      <w:start w:val="1"/>
      <w:numFmt w:val="decimal"/>
      <w:lvlText w:val="%1."/>
      <w:lvlJc w:val="left"/>
      <w:pPr>
        <w:ind w:left="720" w:hanging="360"/>
      </w:pPr>
      <w:rPr>
        <w:rFonts w:hint="default"/>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39E480B"/>
    <w:multiLevelType w:val="hybridMultilevel"/>
    <w:tmpl w:val="477E03C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B336BD4"/>
    <w:multiLevelType w:val="hybridMultilevel"/>
    <w:tmpl w:val="A3102D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9F"/>
    <w:rsid w:val="00011BB1"/>
    <w:rsid w:val="00051CB8"/>
    <w:rsid w:val="00094F5F"/>
    <w:rsid w:val="00095194"/>
    <w:rsid w:val="000A2982"/>
    <w:rsid w:val="000B5894"/>
    <w:rsid w:val="000B798F"/>
    <w:rsid w:val="000F64C6"/>
    <w:rsid w:val="0015704A"/>
    <w:rsid w:val="001B0C01"/>
    <w:rsid w:val="001C7EE2"/>
    <w:rsid w:val="0020203B"/>
    <w:rsid w:val="00243AD4"/>
    <w:rsid w:val="002661CC"/>
    <w:rsid w:val="00270506"/>
    <w:rsid w:val="00273DDE"/>
    <w:rsid w:val="002910A5"/>
    <w:rsid w:val="002A7663"/>
    <w:rsid w:val="002D2578"/>
    <w:rsid w:val="002D3D64"/>
    <w:rsid w:val="002D6332"/>
    <w:rsid w:val="002E4568"/>
    <w:rsid w:val="003112F9"/>
    <w:rsid w:val="00372B90"/>
    <w:rsid w:val="00373952"/>
    <w:rsid w:val="00386AED"/>
    <w:rsid w:val="003D5E04"/>
    <w:rsid w:val="003E53E3"/>
    <w:rsid w:val="003F5636"/>
    <w:rsid w:val="00414ADB"/>
    <w:rsid w:val="00442E9A"/>
    <w:rsid w:val="00497FF4"/>
    <w:rsid w:val="004F654C"/>
    <w:rsid w:val="00555297"/>
    <w:rsid w:val="00610E7D"/>
    <w:rsid w:val="006116F3"/>
    <w:rsid w:val="00667C5D"/>
    <w:rsid w:val="006E6DE1"/>
    <w:rsid w:val="0070169F"/>
    <w:rsid w:val="0070767E"/>
    <w:rsid w:val="00732011"/>
    <w:rsid w:val="00735E24"/>
    <w:rsid w:val="007512A6"/>
    <w:rsid w:val="00784C24"/>
    <w:rsid w:val="00790C71"/>
    <w:rsid w:val="00792D1C"/>
    <w:rsid w:val="007A12B6"/>
    <w:rsid w:val="007A4B1B"/>
    <w:rsid w:val="007B3EF6"/>
    <w:rsid w:val="007B4620"/>
    <w:rsid w:val="007B4E1E"/>
    <w:rsid w:val="007D4BD7"/>
    <w:rsid w:val="007D746D"/>
    <w:rsid w:val="00837AAC"/>
    <w:rsid w:val="00843451"/>
    <w:rsid w:val="008611EE"/>
    <w:rsid w:val="0087701A"/>
    <w:rsid w:val="00885407"/>
    <w:rsid w:val="008C61E5"/>
    <w:rsid w:val="00905E11"/>
    <w:rsid w:val="00914DCF"/>
    <w:rsid w:val="00925D32"/>
    <w:rsid w:val="00933358"/>
    <w:rsid w:val="00947131"/>
    <w:rsid w:val="00972C7A"/>
    <w:rsid w:val="009C544C"/>
    <w:rsid w:val="009C604A"/>
    <w:rsid w:val="009D2F3C"/>
    <w:rsid w:val="00A07736"/>
    <w:rsid w:val="00A225CE"/>
    <w:rsid w:val="00A27A61"/>
    <w:rsid w:val="00A54849"/>
    <w:rsid w:val="00A602A7"/>
    <w:rsid w:val="00AA2BA9"/>
    <w:rsid w:val="00AA43E2"/>
    <w:rsid w:val="00AC1944"/>
    <w:rsid w:val="00AC3577"/>
    <w:rsid w:val="00AD161E"/>
    <w:rsid w:val="00AD4408"/>
    <w:rsid w:val="00AE1CBF"/>
    <w:rsid w:val="00B01DB5"/>
    <w:rsid w:val="00B03902"/>
    <w:rsid w:val="00B166D9"/>
    <w:rsid w:val="00B4496A"/>
    <w:rsid w:val="00B63D63"/>
    <w:rsid w:val="00BB0E5D"/>
    <w:rsid w:val="00BB507D"/>
    <w:rsid w:val="00BE3A1B"/>
    <w:rsid w:val="00BF5681"/>
    <w:rsid w:val="00C205B4"/>
    <w:rsid w:val="00C40D36"/>
    <w:rsid w:val="00C428CA"/>
    <w:rsid w:val="00C920D9"/>
    <w:rsid w:val="00C93D89"/>
    <w:rsid w:val="00CB2AF9"/>
    <w:rsid w:val="00CB4FF9"/>
    <w:rsid w:val="00CC47B6"/>
    <w:rsid w:val="00CD1417"/>
    <w:rsid w:val="00CE2B41"/>
    <w:rsid w:val="00D006D2"/>
    <w:rsid w:val="00D36968"/>
    <w:rsid w:val="00D61DB3"/>
    <w:rsid w:val="00D9232E"/>
    <w:rsid w:val="00DB0ED8"/>
    <w:rsid w:val="00DD594F"/>
    <w:rsid w:val="00DF3AA1"/>
    <w:rsid w:val="00DF45FF"/>
    <w:rsid w:val="00E46BAA"/>
    <w:rsid w:val="00E50FEB"/>
    <w:rsid w:val="00E55F0A"/>
    <w:rsid w:val="00E809D5"/>
    <w:rsid w:val="00E81550"/>
    <w:rsid w:val="00E927C9"/>
    <w:rsid w:val="00EA43DB"/>
    <w:rsid w:val="00EB5670"/>
    <w:rsid w:val="00EC58F7"/>
    <w:rsid w:val="00EE618A"/>
    <w:rsid w:val="00EF11B5"/>
    <w:rsid w:val="00F3442C"/>
    <w:rsid w:val="00F714B1"/>
    <w:rsid w:val="00F84FF7"/>
    <w:rsid w:val="00F87105"/>
    <w:rsid w:val="00FB0725"/>
    <w:rsid w:val="00FC348B"/>
    <w:rsid w:val="00FE713A"/>
    <w:rsid w:val="00FF130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90DE4"/>
  <w14:defaultImageDpi w14:val="32767"/>
  <w15:chartTrackingRefBased/>
  <w15:docId w15:val="{95D71A4D-1F0E-8C4A-8BEE-423CE615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51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704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094F5F"/>
    <w:pPr>
      <w:widowControl w:val="0"/>
      <w:autoSpaceDE w:val="0"/>
      <w:autoSpaceDN w:val="0"/>
    </w:pPr>
    <w:rPr>
      <w:rFonts w:ascii="Times New Roman" w:eastAsia="Times New Roman" w:hAnsi="Times New Roman" w:cs="Times New Roman"/>
      <w:lang w:val="en-US"/>
    </w:rPr>
  </w:style>
  <w:style w:type="character" w:customStyle="1" w:styleId="TextoindependienteCar">
    <w:name w:val="Texto independiente Car"/>
    <w:basedOn w:val="Fuentedeprrafopredeter"/>
    <w:link w:val="Textoindependiente"/>
    <w:uiPriority w:val="1"/>
    <w:rsid w:val="00094F5F"/>
    <w:rPr>
      <w:rFonts w:ascii="Times New Roman" w:eastAsia="Times New Roman" w:hAnsi="Times New Roman" w:cs="Times New Roman"/>
      <w:lang w:val="en-US"/>
    </w:rPr>
  </w:style>
  <w:style w:type="paragraph" w:styleId="Encabezado">
    <w:name w:val="header"/>
    <w:basedOn w:val="Normal"/>
    <w:link w:val="EncabezadoCar"/>
    <w:uiPriority w:val="99"/>
    <w:unhideWhenUsed/>
    <w:rsid w:val="00094F5F"/>
    <w:pPr>
      <w:tabs>
        <w:tab w:val="center" w:pos="4419"/>
        <w:tab w:val="right" w:pos="8838"/>
      </w:tabs>
    </w:pPr>
  </w:style>
  <w:style w:type="character" w:customStyle="1" w:styleId="EncabezadoCar">
    <w:name w:val="Encabezado Car"/>
    <w:basedOn w:val="Fuentedeprrafopredeter"/>
    <w:link w:val="Encabezado"/>
    <w:uiPriority w:val="99"/>
    <w:rsid w:val="00094F5F"/>
  </w:style>
  <w:style w:type="paragraph" w:styleId="Piedepgina">
    <w:name w:val="footer"/>
    <w:basedOn w:val="Normal"/>
    <w:link w:val="PiedepginaCar"/>
    <w:uiPriority w:val="99"/>
    <w:unhideWhenUsed/>
    <w:rsid w:val="00094F5F"/>
    <w:pPr>
      <w:tabs>
        <w:tab w:val="center" w:pos="4419"/>
        <w:tab w:val="right" w:pos="8838"/>
      </w:tabs>
    </w:pPr>
  </w:style>
  <w:style w:type="character" w:customStyle="1" w:styleId="PiedepginaCar">
    <w:name w:val="Pie de página Car"/>
    <w:basedOn w:val="Fuentedeprrafopredeter"/>
    <w:link w:val="Piedepgina"/>
    <w:uiPriority w:val="99"/>
    <w:rsid w:val="00094F5F"/>
  </w:style>
  <w:style w:type="paragraph" w:styleId="Sinespaciado">
    <w:name w:val="No Spacing"/>
    <w:uiPriority w:val="1"/>
    <w:qFormat/>
    <w:rsid w:val="00D36968"/>
  </w:style>
  <w:style w:type="paragraph" w:styleId="Prrafodelista">
    <w:name w:val="List Paragraph"/>
    <w:basedOn w:val="Normal"/>
    <w:uiPriority w:val="34"/>
    <w:qFormat/>
    <w:rsid w:val="008C61E5"/>
    <w:pPr>
      <w:ind w:left="720"/>
      <w:contextualSpacing/>
    </w:pPr>
  </w:style>
  <w:style w:type="character" w:styleId="Hipervnculo">
    <w:name w:val="Hyperlink"/>
    <w:basedOn w:val="Fuentedeprrafopredeter"/>
    <w:uiPriority w:val="99"/>
    <w:unhideWhenUsed/>
    <w:rsid w:val="008C61E5"/>
    <w:rPr>
      <w:color w:val="0563C1" w:themeColor="hyperlink"/>
      <w:u w:val="single"/>
    </w:rPr>
  </w:style>
  <w:style w:type="character" w:styleId="Mencinsinresolver">
    <w:name w:val="Unresolved Mention"/>
    <w:basedOn w:val="Fuentedeprrafopredeter"/>
    <w:uiPriority w:val="99"/>
    <w:rsid w:val="008C61E5"/>
    <w:rPr>
      <w:color w:val="808080"/>
      <w:shd w:val="clear" w:color="auto" w:fill="E6E6E6"/>
    </w:rPr>
  </w:style>
  <w:style w:type="character" w:customStyle="1" w:styleId="Ttulo1Car">
    <w:name w:val="Título 1 Car"/>
    <w:basedOn w:val="Fuentedeprrafopredeter"/>
    <w:link w:val="Ttulo1"/>
    <w:uiPriority w:val="9"/>
    <w:rsid w:val="000951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95194"/>
    <w:pPr>
      <w:spacing w:before="480" w:line="276" w:lineRule="auto"/>
      <w:outlineLvl w:val="9"/>
    </w:pPr>
    <w:rPr>
      <w:b/>
      <w:bCs/>
      <w:sz w:val="28"/>
      <w:szCs w:val="28"/>
      <w:lang w:val="es-CL" w:eastAsia="es-ES_tradnl"/>
    </w:rPr>
  </w:style>
  <w:style w:type="paragraph" w:styleId="TDC1">
    <w:name w:val="toc 1"/>
    <w:basedOn w:val="Normal"/>
    <w:next w:val="Normal"/>
    <w:autoRedefine/>
    <w:uiPriority w:val="39"/>
    <w:semiHidden/>
    <w:unhideWhenUsed/>
    <w:rsid w:val="00095194"/>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095194"/>
    <w:rPr>
      <w:rFonts w:cstheme="minorHAnsi"/>
      <w:b/>
      <w:bCs/>
      <w:smallCaps/>
      <w:sz w:val="22"/>
      <w:szCs w:val="22"/>
    </w:rPr>
  </w:style>
  <w:style w:type="paragraph" w:styleId="TDC3">
    <w:name w:val="toc 3"/>
    <w:basedOn w:val="Normal"/>
    <w:next w:val="Normal"/>
    <w:autoRedefine/>
    <w:uiPriority w:val="39"/>
    <w:semiHidden/>
    <w:unhideWhenUsed/>
    <w:rsid w:val="00095194"/>
    <w:rPr>
      <w:rFonts w:cstheme="minorHAnsi"/>
      <w:smallCaps/>
      <w:sz w:val="22"/>
      <w:szCs w:val="22"/>
    </w:rPr>
  </w:style>
  <w:style w:type="paragraph" w:styleId="TDC4">
    <w:name w:val="toc 4"/>
    <w:basedOn w:val="Normal"/>
    <w:next w:val="Normal"/>
    <w:autoRedefine/>
    <w:uiPriority w:val="39"/>
    <w:semiHidden/>
    <w:unhideWhenUsed/>
    <w:rsid w:val="00095194"/>
    <w:rPr>
      <w:rFonts w:cstheme="minorHAnsi"/>
      <w:sz w:val="22"/>
      <w:szCs w:val="22"/>
    </w:rPr>
  </w:style>
  <w:style w:type="paragraph" w:styleId="TDC5">
    <w:name w:val="toc 5"/>
    <w:basedOn w:val="Normal"/>
    <w:next w:val="Normal"/>
    <w:autoRedefine/>
    <w:uiPriority w:val="39"/>
    <w:semiHidden/>
    <w:unhideWhenUsed/>
    <w:rsid w:val="00095194"/>
    <w:rPr>
      <w:rFonts w:cstheme="minorHAnsi"/>
      <w:sz w:val="22"/>
      <w:szCs w:val="22"/>
    </w:rPr>
  </w:style>
  <w:style w:type="paragraph" w:styleId="TDC6">
    <w:name w:val="toc 6"/>
    <w:basedOn w:val="Normal"/>
    <w:next w:val="Normal"/>
    <w:autoRedefine/>
    <w:uiPriority w:val="39"/>
    <w:semiHidden/>
    <w:unhideWhenUsed/>
    <w:rsid w:val="00095194"/>
    <w:rPr>
      <w:rFonts w:cstheme="minorHAnsi"/>
      <w:sz w:val="22"/>
      <w:szCs w:val="22"/>
    </w:rPr>
  </w:style>
  <w:style w:type="paragraph" w:styleId="TDC7">
    <w:name w:val="toc 7"/>
    <w:basedOn w:val="Normal"/>
    <w:next w:val="Normal"/>
    <w:autoRedefine/>
    <w:uiPriority w:val="39"/>
    <w:semiHidden/>
    <w:unhideWhenUsed/>
    <w:rsid w:val="00095194"/>
    <w:rPr>
      <w:rFonts w:cstheme="minorHAnsi"/>
      <w:sz w:val="22"/>
      <w:szCs w:val="22"/>
    </w:rPr>
  </w:style>
  <w:style w:type="paragraph" w:styleId="TDC8">
    <w:name w:val="toc 8"/>
    <w:basedOn w:val="Normal"/>
    <w:next w:val="Normal"/>
    <w:autoRedefine/>
    <w:uiPriority w:val="39"/>
    <w:semiHidden/>
    <w:unhideWhenUsed/>
    <w:rsid w:val="00095194"/>
    <w:rPr>
      <w:rFonts w:cstheme="minorHAnsi"/>
      <w:sz w:val="22"/>
      <w:szCs w:val="22"/>
    </w:rPr>
  </w:style>
  <w:style w:type="paragraph" w:styleId="TDC9">
    <w:name w:val="toc 9"/>
    <w:basedOn w:val="Normal"/>
    <w:next w:val="Normal"/>
    <w:autoRedefine/>
    <w:uiPriority w:val="39"/>
    <w:semiHidden/>
    <w:unhideWhenUsed/>
    <w:rsid w:val="00095194"/>
    <w:rPr>
      <w:rFonts w:cstheme="minorHAnsi"/>
      <w:sz w:val="22"/>
      <w:szCs w:val="22"/>
    </w:rPr>
  </w:style>
  <w:style w:type="character" w:customStyle="1" w:styleId="Ttulo2Car">
    <w:name w:val="Título 2 Car"/>
    <w:basedOn w:val="Fuentedeprrafopredeter"/>
    <w:link w:val="Ttulo2"/>
    <w:uiPriority w:val="9"/>
    <w:rsid w:val="0009519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273DDE"/>
    <w:pPr>
      <w:spacing w:after="200"/>
    </w:pPr>
    <w:rPr>
      <w:i/>
      <w:iCs/>
      <w:color w:val="44546A" w:themeColor="text2"/>
      <w:sz w:val="18"/>
      <w:szCs w:val="18"/>
    </w:rPr>
  </w:style>
  <w:style w:type="character" w:styleId="Hipervnculovisitado">
    <w:name w:val="FollowedHyperlink"/>
    <w:basedOn w:val="Fuentedeprrafopredeter"/>
    <w:uiPriority w:val="99"/>
    <w:semiHidden/>
    <w:unhideWhenUsed/>
    <w:rsid w:val="007B4E1E"/>
    <w:rPr>
      <w:color w:val="954F72" w:themeColor="followedHyperlink"/>
      <w:u w:val="single"/>
    </w:rPr>
  </w:style>
  <w:style w:type="paragraph" w:styleId="Tabladeilustraciones">
    <w:name w:val="table of figures"/>
    <w:basedOn w:val="Normal"/>
    <w:next w:val="Normal"/>
    <w:uiPriority w:val="99"/>
    <w:unhideWhenUsed/>
    <w:rsid w:val="00E81550"/>
  </w:style>
  <w:style w:type="character" w:customStyle="1" w:styleId="Ttulo3Car">
    <w:name w:val="Título 3 Car"/>
    <w:basedOn w:val="Fuentedeprrafopredeter"/>
    <w:link w:val="Ttulo3"/>
    <w:uiPriority w:val="9"/>
    <w:rsid w:val="0015704A"/>
    <w:rPr>
      <w:rFonts w:asciiTheme="majorHAnsi" w:eastAsiaTheme="majorEastAsia" w:hAnsiTheme="majorHAnsi" w:cstheme="majorBidi"/>
      <w:color w:val="1F3763" w:themeColor="accent1" w:themeShade="7F"/>
    </w:rPr>
  </w:style>
  <w:style w:type="paragraph" w:styleId="Subttulo">
    <w:name w:val="Subtitle"/>
    <w:basedOn w:val="Normal"/>
    <w:next w:val="Normal"/>
    <w:link w:val="SubttuloCar"/>
    <w:uiPriority w:val="11"/>
    <w:qFormat/>
    <w:rsid w:val="00D9232E"/>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D9232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8470">
      <w:bodyDiv w:val="1"/>
      <w:marLeft w:val="0"/>
      <w:marRight w:val="0"/>
      <w:marTop w:val="0"/>
      <w:marBottom w:val="0"/>
      <w:divBdr>
        <w:top w:val="none" w:sz="0" w:space="0" w:color="auto"/>
        <w:left w:val="none" w:sz="0" w:space="0" w:color="auto"/>
        <w:bottom w:val="none" w:sz="0" w:space="0" w:color="auto"/>
        <w:right w:val="none" w:sz="0" w:space="0" w:color="auto"/>
      </w:divBdr>
    </w:div>
    <w:div w:id="183598555">
      <w:bodyDiv w:val="1"/>
      <w:marLeft w:val="0"/>
      <w:marRight w:val="0"/>
      <w:marTop w:val="0"/>
      <w:marBottom w:val="0"/>
      <w:divBdr>
        <w:top w:val="none" w:sz="0" w:space="0" w:color="auto"/>
        <w:left w:val="none" w:sz="0" w:space="0" w:color="auto"/>
        <w:bottom w:val="none" w:sz="0" w:space="0" w:color="auto"/>
        <w:right w:val="none" w:sz="0" w:space="0" w:color="auto"/>
      </w:divBdr>
    </w:div>
    <w:div w:id="213202820">
      <w:bodyDiv w:val="1"/>
      <w:marLeft w:val="0"/>
      <w:marRight w:val="0"/>
      <w:marTop w:val="0"/>
      <w:marBottom w:val="0"/>
      <w:divBdr>
        <w:top w:val="none" w:sz="0" w:space="0" w:color="auto"/>
        <w:left w:val="none" w:sz="0" w:space="0" w:color="auto"/>
        <w:bottom w:val="none" w:sz="0" w:space="0" w:color="auto"/>
        <w:right w:val="none" w:sz="0" w:space="0" w:color="auto"/>
      </w:divBdr>
    </w:div>
    <w:div w:id="242573829">
      <w:bodyDiv w:val="1"/>
      <w:marLeft w:val="0"/>
      <w:marRight w:val="0"/>
      <w:marTop w:val="0"/>
      <w:marBottom w:val="0"/>
      <w:divBdr>
        <w:top w:val="none" w:sz="0" w:space="0" w:color="auto"/>
        <w:left w:val="none" w:sz="0" w:space="0" w:color="auto"/>
        <w:bottom w:val="none" w:sz="0" w:space="0" w:color="auto"/>
        <w:right w:val="none" w:sz="0" w:space="0" w:color="auto"/>
      </w:divBdr>
    </w:div>
    <w:div w:id="403843568">
      <w:bodyDiv w:val="1"/>
      <w:marLeft w:val="0"/>
      <w:marRight w:val="0"/>
      <w:marTop w:val="0"/>
      <w:marBottom w:val="0"/>
      <w:divBdr>
        <w:top w:val="none" w:sz="0" w:space="0" w:color="auto"/>
        <w:left w:val="none" w:sz="0" w:space="0" w:color="auto"/>
        <w:bottom w:val="none" w:sz="0" w:space="0" w:color="auto"/>
        <w:right w:val="none" w:sz="0" w:space="0" w:color="auto"/>
      </w:divBdr>
    </w:div>
    <w:div w:id="663704456">
      <w:bodyDiv w:val="1"/>
      <w:marLeft w:val="0"/>
      <w:marRight w:val="0"/>
      <w:marTop w:val="0"/>
      <w:marBottom w:val="0"/>
      <w:divBdr>
        <w:top w:val="none" w:sz="0" w:space="0" w:color="auto"/>
        <w:left w:val="none" w:sz="0" w:space="0" w:color="auto"/>
        <w:bottom w:val="none" w:sz="0" w:space="0" w:color="auto"/>
        <w:right w:val="none" w:sz="0" w:space="0" w:color="auto"/>
      </w:divBdr>
    </w:div>
    <w:div w:id="732853227">
      <w:bodyDiv w:val="1"/>
      <w:marLeft w:val="0"/>
      <w:marRight w:val="0"/>
      <w:marTop w:val="0"/>
      <w:marBottom w:val="0"/>
      <w:divBdr>
        <w:top w:val="none" w:sz="0" w:space="0" w:color="auto"/>
        <w:left w:val="none" w:sz="0" w:space="0" w:color="auto"/>
        <w:bottom w:val="none" w:sz="0" w:space="0" w:color="auto"/>
        <w:right w:val="none" w:sz="0" w:space="0" w:color="auto"/>
      </w:divBdr>
    </w:div>
    <w:div w:id="924998983">
      <w:bodyDiv w:val="1"/>
      <w:marLeft w:val="0"/>
      <w:marRight w:val="0"/>
      <w:marTop w:val="0"/>
      <w:marBottom w:val="0"/>
      <w:divBdr>
        <w:top w:val="none" w:sz="0" w:space="0" w:color="auto"/>
        <w:left w:val="none" w:sz="0" w:space="0" w:color="auto"/>
        <w:bottom w:val="none" w:sz="0" w:space="0" w:color="auto"/>
        <w:right w:val="none" w:sz="0" w:space="0" w:color="auto"/>
      </w:divBdr>
    </w:div>
    <w:div w:id="1241868596">
      <w:bodyDiv w:val="1"/>
      <w:marLeft w:val="0"/>
      <w:marRight w:val="0"/>
      <w:marTop w:val="0"/>
      <w:marBottom w:val="0"/>
      <w:divBdr>
        <w:top w:val="none" w:sz="0" w:space="0" w:color="auto"/>
        <w:left w:val="none" w:sz="0" w:space="0" w:color="auto"/>
        <w:bottom w:val="none" w:sz="0" w:space="0" w:color="auto"/>
        <w:right w:val="none" w:sz="0" w:space="0" w:color="auto"/>
      </w:divBdr>
    </w:div>
    <w:div w:id="1328361352">
      <w:bodyDiv w:val="1"/>
      <w:marLeft w:val="0"/>
      <w:marRight w:val="0"/>
      <w:marTop w:val="0"/>
      <w:marBottom w:val="0"/>
      <w:divBdr>
        <w:top w:val="none" w:sz="0" w:space="0" w:color="auto"/>
        <w:left w:val="none" w:sz="0" w:space="0" w:color="auto"/>
        <w:bottom w:val="none" w:sz="0" w:space="0" w:color="auto"/>
        <w:right w:val="none" w:sz="0" w:space="0" w:color="auto"/>
      </w:divBdr>
    </w:div>
    <w:div w:id="1396660400">
      <w:bodyDiv w:val="1"/>
      <w:marLeft w:val="0"/>
      <w:marRight w:val="0"/>
      <w:marTop w:val="0"/>
      <w:marBottom w:val="0"/>
      <w:divBdr>
        <w:top w:val="none" w:sz="0" w:space="0" w:color="auto"/>
        <w:left w:val="none" w:sz="0" w:space="0" w:color="auto"/>
        <w:bottom w:val="none" w:sz="0" w:space="0" w:color="auto"/>
        <w:right w:val="none" w:sz="0" w:space="0" w:color="auto"/>
      </w:divBdr>
    </w:div>
    <w:div w:id="1507475733">
      <w:bodyDiv w:val="1"/>
      <w:marLeft w:val="0"/>
      <w:marRight w:val="0"/>
      <w:marTop w:val="0"/>
      <w:marBottom w:val="0"/>
      <w:divBdr>
        <w:top w:val="none" w:sz="0" w:space="0" w:color="auto"/>
        <w:left w:val="none" w:sz="0" w:space="0" w:color="auto"/>
        <w:bottom w:val="none" w:sz="0" w:space="0" w:color="auto"/>
        <w:right w:val="none" w:sz="0" w:space="0" w:color="auto"/>
      </w:divBdr>
    </w:div>
    <w:div w:id="1571189907">
      <w:bodyDiv w:val="1"/>
      <w:marLeft w:val="0"/>
      <w:marRight w:val="0"/>
      <w:marTop w:val="0"/>
      <w:marBottom w:val="0"/>
      <w:divBdr>
        <w:top w:val="none" w:sz="0" w:space="0" w:color="auto"/>
        <w:left w:val="none" w:sz="0" w:space="0" w:color="auto"/>
        <w:bottom w:val="none" w:sz="0" w:space="0" w:color="auto"/>
        <w:right w:val="none" w:sz="0" w:space="0" w:color="auto"/>
      </w:divBdr>
    </w:div>
    <w:div w:id="1625234632">
      <w:bodyDiv w:val="1"/>
      <w:marLeft w:val="0"/>
      <w:marRight w:val="0"/>
      <w:marTop w:val="0"/>
      <w:marBottom w:val="0"/>
      <w:divBdr>
        <w:top w:val="none" w:sz="0" w:space="0" w:color="auto"/>
        <w:left w:val="none" w:sz="0" w:space="0" w:color="auto"/>
        <w:bottom w:val="none" w:sz="0" w:space="0" w:color="auto"/>
        <w:right w:val="none" w:sz="0" w:space="0" w:color="auto"/>
      </w:divBdr>
    </w:div>
    <w:div w:id="1712657273">
      <w:bodyDiv w:val="1"/>
      <w:marLeft w:val="0"/>
      <w:marRight w:val="0"/>
      <w:marTop w:val="0"/>
      <w:marBottom w:val="0"/>
      <w:divBdr>
        <w:top w:val="none" w:sz="0" w:space="0" w:color="auto"/>
        <w:left w:val="none" w:sz="0" w:space="0" w:color="auto"/>
        <w:bottom w:val="none" w:sz="0" w:space="0" w:color="auto"/>
        <w:right w:val="none" w:sz="0" w:space="0" w:color="auto"/>
      </w:divBdr>
    </w:div>
    <w:div w:id="1836414742">
      <w:bodyDiv w:val="1"/>
      <w:marLeft w:val="0"/>
      <w:marRight w:val="0"/>
      <w:marTop w:val="0"/>
      <w:marBottom w:val="0"/>
      <w:divBdr>
        <w:top w:val="none" w:sz="0" w:space="0" w:color="auto"/>
        <w:left w:val="none" w:sz="0" w:space="0" w:color="auto"/>
        <w:bottom w:val="none" w:sz="0" w:space="0" w:color="auto"/>
        <w:right w:val="none" w:sz="0" w:space="0" w:color="auto"/>
      </w:divBdr>
    </w:div>
    <w:div w:id="1964968528">
      <w:bodyDiv w:val="1"/>
      <w:marLeft w:val="0"/>
      <w:marRight w:val="0"/>
      <w:marTop w:val="0"/>
      <w:marBottom w:val="0"/>
      <w:divBdr>
        <w:top w:val="none" w:sz="0" w:space="0" w:color="auto"/>
        <w:left w:val="none" w:sz="0" w:space="0" w:color="auto"/>
        <w:bottom w:val="none" w:sz="0" w:space="0" w:color="auto"/>
        <w:right w:val="none" w:sz="0" w:space="0" w:color="auto"/>
      </w:divBdr>
    </w:div>
    <w:div w:id="1984310712">
      <w:bodyDiv w:val="1"/>
      <w:marLeft w:val="0"/>
      <w:marRight w:val="0"/>
      <w:marTop w:val="0"/>
      <w:marBottom w:val="0"/>
      <w:divBdr>
        <w:top w:val="none" w:sz="0" w:space="0" w:color="auto"/>
        <w:left w:val="none" w:sz="0" w:space="0" w:color="auto"/>
        <w:bottom w:val="none" w:sz="0" w:space="0" w:color="auto"/>
        <w:right w:val="none" w:sz="0" w:space="0" w:color="auto"/>
      </w:divBdr>
    </w:div>
    <w:div w:id="1996834861">
      <w:bodyDiv w:val="1"/>
      <w:marLeft w:val="0"/>
      <w:marRight w:val="0"/>
      <w:marTop w:val="0"/>
      <w:marBottom w:val="0"/>
      <w:divBdr>
        <w:top w:val="none" w:sz="0" w:space="0" w:color="auto"/>
        <w:left w:val="none" w:sz="0" w:space="0" w:color="auto"/>
        <w:bottom w:val="none" w:sz="0" w:space="0" w:color="auto"/>
        <w:right w:val="none" w:sz="0" w:space="0" w:color="auto"/>
      </w:divBdr>
    </w:div>
    <w:div w:id="21007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desantiagovirtual.cl/w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ockeromaniaco.blogspot.es/1408916012/paradigmas-de-programacion/" TargetMode="External"/><Relationship Id="rId17" Type="http://schemas.openxmlformats.org/officeDocument/2006/relationships/hyperlink" Target="https://medium.com/@richardeng/a-simple-explanation-of-oop-46a156581214" TargetMode="External"/><Relationship Id="rId2" Type="http://schemas.openxmlformats.org/officeDocument/2006/relationships/numbering" Target="numbering.xml"/><Relationship Id="rId16" Type="http://schemas.openxmlformats.org/officeDocument/2006/relationships/hyperlink" Target="https://es.wikibooks.org/wiki/Programaci%C3%B3n_Orientada_a_Objetos/Caracter%C3%ADsticas_de_la_PO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sers.dcc.uchile.cl/~bebustos/apuntes/cc30a/TD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cs.lmu.edu/~ray/notes/paradig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ciscog/Library/Group%20Containers/UBF8T346G9.Office/User%20Content.localized/Templates.localized/Manual%20del%20Usuario%20inf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887F-DF91-7D4E-B4EB-9E6C1784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del Usuario info.dotx</Template>
  <TotalTime>67</TotalTime>
  <Pages>11</Pages>
  <Words>1948</Words>
  <Characters>10718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12</cp:revision>
  <dcterms:created xsi:type="dcterms:W3CDTF">2018-08-10T23:59:00Z</dcterms:created>
  <dcterms:modified xsi:type="dcterms:W3CDTF">2018-08-11T03:46:00Z</dcterms:modified>
</cp:coreProperties>
</file>